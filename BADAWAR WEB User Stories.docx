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2252550"/>
    <w:bookmarkEnd w:id="0"/>
    <w:p w:rsidR="00427F31" w:rsidRPr="00B55685" w:rsidRDefault="00427F31" w:rsidP="00A6242F">
      <w:r w:rsidRPr="00B55685">
        <w:rPr>
          <w:noProof/>
          <w:color w:val="FF0000"/>
          <w:lang w:eastAsia="en-US"/>
        </w:rPr>
        <mc:AlternateContent>
          <mc:Choice Requires="wpg">
            <w:drawing>
              <wp:anchor distT="0" distB="0" distL="114300" distR="114300" simplePos="0" relativeHeight="251696128" behindDoc="0" locked="0" layoutInCell="1" allowOverlap="1" wp14:anchorId="7DE6A0F7" wp14:editId="13BA2296">
                <wp:simplePos x="0" y="0"/>
                <wp:positionH relativeFrom="page">
                  <wp:posOffset>447675</wp:posOffset>
                </wp:positionH>
                <wp:positionV relativeFrom="page">
                  <wp:posOffset>923925</wp:posOffset>
                </wp:positionV>
                <wp:extent cx="233363" cy="8720138"/>
                <wp:effectExtent l="0" t="0" r="0" b="5080"/>
                <wp:wrapNone/>
                <wp:docPr id="35" name="Group 35" title="Decorative sidebar"/>
                <wp:cNvGraphicFramePr/>
                <a:graphic xmlns:a="http://schemas.openxmlformats.org/drawingml/2006/main">
                  <a:graphicData uri="http://schemas.microsoft.com/office/word/2010/wordprocessingGroup">
                    <wpg:wgp>
                      <wpg:cNvGrpSpPr/>
                      <wpg:grpSpPr>
                        <a:xfrm>
                          <a:off x="0" y="0"/>
                          <a:ext cx="233363" cy="8720138"/>
                          <a:chOff x="0" y="0"/>
                          <a:chExt cx="228600" cy="9144000"/>
                        </a:xfrm>
                        <a:solidFill>
                          <a:srgbClr val="92D050"/>
                        </a:solidFill>
                      </wpg:grpSpPr>
                      <wps:wsp>
                        <wps:cNvPr id="36" name="Rectangle 36"/>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9AFDFB0" id="Group 35" o:spid="_x0000_s1026" alt="Title: Decorative sidebar" style="position:absolute;margin-left:35.25pt;margin-top:72.75pt;width:18.4pt;height:686.65pt;z-index:251696128;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">
                <v:rect id="Rectangle 36"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XnwwAAANsAAAAPAAAAZHJzL2Rvd25yZXYueG1sRI9PawIx&#10;FMTvBb9DeEJvNdsK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t8R158MAAADbAAAADwAA&#10;AAAAAAAAAAAAAAAHAgAAZHJzL2Rvd25yZXYueG1sUEsFBgAAAAADAAMAtwAAAPcCAAAAAA==&#10;" filled="f" stroked="f" strokeweight="1pt"/>
                <v:rect id="Rectangle 37"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" filled="f" stroked="f" strokeweight="1pt">
                  <v:path arrowok="t"/>
                  <o:lock v:ext="edit" aspectratio="t"/>
                </v:rect>
                <w10:wrap anchorx="page" anchory="page"/>
              </v:group>
            </w:pict>
          </mc:Fallback>
        </mc:AlternateContent>
      </w:r>
    </w:p>
    <w:sdt>
      <w:sdtPr>
        <w:id w:val="-1410150343"/>
        <w:docPartObj>
          <w:docPartGallery w:val="Cover Pages"/>
          <w:docPartUnique/>
        </w:docPartObj>
      </w:sdtPr>
      <w:sdtEndPr>
        <w:rPr>
          <w:noProof/>
        </w:rPr>
      </w:sdtEndPr>
      <w:sdtContent>
        <w:p w:rsidR="00FB4C35" w:rsidRPr="00B55685" w:rsidRDefault="00FB4C35" w:rsidP="00FB4C35">
          <w:pPr>
            <w:jc w:val="right"/>
            <w:rPr>
              <w:noProof/>
            </w:rPr>
          </w:pPr>
        </w:p>
        <w:p w:rsidR="00FB4C35" w:rsidRPr="00B55685" w:rsidRDefault="00FB4C35" w:rsidP="00FB4C35">
          <w:pPr>
            <w:jc w:val="center"/>
            <w:rPr>
              <w:noProof/>
            </w:rPr>
          </w:pPr>
        </w:p>
        <w:p w:rsidR="00FB4C35" w:rsidRPr="00B55685" w:rsidRDefault="00FB4C35" w:rsidP="00FB4C35">
          <w:pPr>
            <w:jc w:val="center"/>
            <w:rPr>
              <w:noProof/>
            </w:rPr>
          </w:pPr>
        </w:p>
        <w:p w:rsidR="00FB4C35" w:rsidRPr="00B55685" w:rsidRDefault="00FB4C35" w:rsidP="00FB4C35">
          <w:pPr>
            <w:jc w:val="center"/>
            <w:rPr>
              <w:noProof/>
            </w:rPr>
          </w:pPr>
        </w:p>
        <w:p w:rsidR="00FB4C35" w:rsidRPr="00B55685" w:rsidRDefault="00E84FDA" w:rsidP="00FB4C35">
          <w:pPr>
            <w:jc w:val="center"/>
            <w:rPr>
              <w:noProof/>
            </w:rPr>
          </w:pPr>
          <w:r w:rsidRPr="00B55685">
            <w:rPr>
              <w:noProof/>
              <w:lang w:eastAsia="en-US"/>
            </w:rPr>
            <w:drawing>
              <wp:anchor distT="0" distB="0" distL="114300" distR="114300" simplePos="0" relativeHeight="251662336" behindDoc="0" locked="0" layoutInCell="1" allowOverlap="1" wp14:anchorId="0B1C7EAC" wp14:editId="5F344F18">
                <wp:simplePos x="0" y="0"/>
                <wp:positionH relativeFrom="page">
                  <wp:posOffset>3814762</wp:posOffset>
                </wp:positionH>
                <wp:positionV relativeFrom="margin">
                  <wp:posOffset>1357313</wp:posOffset>
                </wp:positionV>
                <wp:extent cx="3609975" cy="150495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609975" cy="1504950"/>
                        </a:xfrm>
                        <a:prstGeom prst="rect">
                          <a:avLst/>
                        </a:prstGeom>
                      </pic:spPr>
                    </pic:pic>
                  </a:graphicData>
                </a:graphic>
                <wp14:sizeRelH relativeFrom="margin">
                  <wp14:pctWidth>0</wp14:pctWidth>
                </wp14:sizeRelH>
                <wp14:sizeRelV relativeFrom="margin">
                  <wp14:pctHeight>0</wp14:pctHeight>
                </wp14:sizeRelV>
              </wp:anchor>
            </w:drawing>
          </w:r>
        </w:p>
        <w:p w:rsidR="00FB4C35" w:rsidRPr="00B55685" w:rsidRDefault="00FB4C35" w:rsidP="00994CF5">
          <w:pPr>
            <w:ind w:left="0"/>
            <w:rPr>
              <w:noProof/>
            </w:rPr>
          </w:pPr>
        </w:p>
        <w:p w:rsidR="00FB4C35" w:rsidRPr="00B55685" w:rsidRDefault="00FB4C35" w:rsidP="00FB4C35">
          <w:pPr>
            <w:jc w:val="center"/>
            <w:rPr>
              <w:noProof/>
            </w:rPr>
          </w:pPr>
        </w:p>
        <w:p w:rsidR="00FB4C35" w:rsidRPr="00B55685" w:rsidRDefault="00FB4C35" w:rsidP="00FB4C35">
          <w:pPr>
            <w:jc w:val="center"/>
            <w:rPr>
              <w:noProof/>
            </w:rPr>
          </w:pPr>
        </w:p>
        <w:p w:rsidR="00FB4C35" w:rsidRPr="00B55685" w:rsidRDefault="00FB4C35" w:rsidP="00FB4C35">
          <w:pPr>
            <w:jc w:val="center"/>
            <w:rPr>
              <w:noProof/>
            </w:rPr>
          </w:pPr>
        </w:p>
        <w:p w:rsidR="00FB4C35" w:rsidRPr="00B55685" w:rsidRDefault="00FB4C35" w:rsidP="00FB4C35">
          <w:pPr>
            <w:jc w:val="center"/>
            <w:rPr>
              <w:noProof/>
            </w:rPr>
          </w:pPr>
        </w:p>
        <w:p w:rsidR="00FB4C35" w:rsidRPr="00B55685" w:rsidRDefault="00FB4C35" w:rsidP="00FB4C35">
          <w:pPr>
            <w:jc w:val="center"/>
            <w:rPr>
              <w:noProof/>
            </w:rPr>
          </w:pPr>
        </w:p>
        <w:p w:rsidR="006E6757" w:rsidRPr="00B55685" w:rsidRDefault="006E6757" w:rsidP="00FB4C35">
          <w:pPr>
            <w:jc w:val="center"/>
            <w:rPr>
              <w:noProof/>
            </w:rPr>
          </w:pPr>
        </w:p>
        <w:p w:rsidR="008F08D9" w:rsidRPr="00B55685" w:rsidRDefault="008F08D9" w:rsidP="008F08D9">
          <w:pPr>
            <w:jc w:val="right"/>
            <w:rPr>
              <w:b/>
              <w:bCs/>
              <w:noProof/>
            </w:rPr>
          </w:pPr>
          <w:r w:rsidRPr="00B55685">
            <w:rPr>
              <w:b/>
              <w:bCs/>
              <w:noProof/>
            </w:rPr>
            <w:t xml:space="preserve">BADAWAR WEB User Stories </w:t>
          </w:r>
        </w:p>
        <w:p w:rsidR="008F08D9" w:rsidRPr="00B55685" w:rsidRDefault="008F08D9" w:rsidP="008F08D9">
          <w:pPr>
            <w:pStyle w:val="Subtitle"/>
            <w:rPr>
              <w:rFonts w:asciiTheme="minorHAnsi" w:hAnsiTheme="minorHAnsi" w:cstheme="minorHAnsi"/>
              <w:b/>
              <w:bCs/>
              <w:sz w:val="22"/>
              <w:szCs w:val="22"/>
            </w:rPr>
          </w:pPr>
          <w:r w:rsidRPr="00B55685">
            <w:rPr>
              <w:rFonts w:asciiTheme="minorHAnsi" w:hAnsiTheme="minorHAnsi" w:cstheme="minorHAnsi"/>
              <w:b/>
              <w:bCs/>
              <w:sz w:val="22"/>
              <w:szCs w:val="22"/>
            </w:rPr>
            <w:t xml:space="preserve">PREPARED by: </w:t>
          </w:r>
          <w:sdt>
            <w:sdtPr>
              <w:rPr>
                <w:rFonts w:asciiTheme="minorHAnsi" w:hAnsiTheme="minorHAnsi" w:cstheme="minorHAnsi"/>
                <w:b/>
                <w:bCs/>
                <w:sz w:val="22"/>
                <w:szCs w:val="22"/>
              </w:rPr>
              <w:alias w:val="Your Name"/>
              <w:tag w:val=""/>
              <w:id w:val="-1740241683"/>
              <w:dataBinding w:prefixMappings="xmlns:ns0='http://purl.org/dc/elements/1.1/' xmlns:ns1='http://schemas.openxmlformats.org/package/2006/metadata/core-properties' " w:xpath="/ns1:coreProperties[1]/ns0:creator[1]" w:storeItemID="{6C3C8BC8-F283-45AE-878A-BAB7291924A1}"/>
              <w:text/>
            </w:sdtPr>
            <w:sdtEndPr/>
            <w:sdtContent>
              <w:r w:rsidRPr="00B55685">
                <w:rPr>
                  <w:rFonts w:asciiTheme="minorHAnsi" w:hAnsiTheme="minorHAnsi" w:cstheme="minorHAnsi"/>
                  <w:b/>
                  <w:bCs/>
                  <w:sz w:val="22"/>
                  <w:szCs w:val="22"/>
                </w:rPr>
                <w:t>rADWA KARAM</w:t>
              </w:r>
            </w:sdtContent>
          </w:sdt>
        </w:p>
        <w:p w:rsidR="008F08D9" w:rsidRPr="00B55685" w:rsidRDefault="008F08D9" w:rsidP="008F08D9">
          <w:pPr>
            <w:jc w:val="right"/>
            <w:rPr>
              <w:b/>
              <w:bCs/>
              <w:noProof/>
            </w:rPr>
          </w:pPr>
          <w:r w:rsidRPr="00B55685">
            <w:rPr>
              <w:b/>
              <w:bCs/>
              <w:noProof/>
            </w:rPr>
            <w:t>August 18, 2018</w:t>
          </w: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2438E3">
          <w:pPr>
            <w:rPr>
              <w:noProof/>
            </w:rPr>
          </w:pPr>
        </w:p>
        <w:p w:rsidR="00B55685" w:rsidRPr="00B55685" w:rsidRDefault="00B55685" w:rsidP="002438E3">
          <w:pPr>
            <w:rPr>
              <w:b/>
              <w:bCs/>
              <w:noProof/>
            </w:rPr>
          </w:pPr>
        </w:p>
        <w:p w:rsidR="00B55685" w:rsidRPr="00B55685" w:rsidRDefault="00B55685" w:rsidP="002438E3">
          <w:pPr>
            <w:rPr>
              <w:b/>
              <w:bCs/>
              <w:noProof/>
            </w:rPr>
          </w:pPr>
        </w:p>
        <w:p w:rsidR="00B55685" w:rsidRPr="00B55685" w:rsidRDefault="00B55685" w:rsidP="002438E3">
          <w:pPr>
            <w:rPr>
              <w:b/>
              <w:bCs/>
              <w:noProof/>
            </w:rPr>
          </w:pPr>
        </w:p>
        <w:p w:rsidR="00B55685" w:rsidRPr="00B55685" w:rsidRDefault="00B55685" w:rsidP="002438E3">
          <w:pPr>
            <w:rPr>
              <w:b/>
              <w:bCs/>
              <w:noProof/>
            </w:rPr>
          </w:pPr>
        </w:p>
        <w:p w:rsidR="006E6757" w:rsidRPr="00294C8F" w:rsidRDefault="002438E3" w:rsidP="00B963FF">
          <w:pPr>
            <w:pStyle w:val="ListParagraph"/>
            <w:numPr>
              <w:ilvl w:val="0"/>
              <w:numId w:val="6"/>
            </w:numPr>
            <w:rPr>
              <w:b/>
              <w:bCs/>
              <w:noProof/>
            </w:rPr>
          </w:pPr>
          <w:r w:rsidRPr="00294C8F">
            <w:rPr>
              <w:b/>
              <w:bCs/>
              <w:noProof/>
            </w:rPr>
            <w:lastRenderedPageBreak/>
            <w:t>Login Screen</w:t>
          </w:r>
          <w:r w:rsidR="00294C8F">
            <w:rPr>
              <w:b/>
              <w:bCs/>
              <w:noProof/>
            </w:rPr>
            <w:t xml:space="preserve"> user story</w:t>
          </w:r>
        </w:p>
        <w:p w:rsidR="00B55685" w:rsidRPr="000840AC" w:rsidRDefault="00B55685" w:rsidP="00B55685">
          <w:pPr>
            <w:rPr>
              <w:noProof/>
            </w:rPr>
          </w:pPr>
          <w:r w:rsidRPr="000840AC">
            <w:rPr>
              <w:noProof/>
            </w:rPr>
            <w:t>As a user</w:t>
          </w:r>
          <w:r w:rsidR="00701E7D">
            <w:rPr>
              <w:noProof/>
            </w:rPr>
            <w:t>(School admin)</w:t>
          </w:r>
          <w:r w:rsidRPr="000840AC">
            <w:rPr>
              <w:noProof/>
            </w:rPr>
            <w:t>, I want to login using my credentials, so I can start using the application.</w:t>
          </w:r>
        </w:p>
        <w:p w:rsidR="00B55685" w:rsidRPr="00B55685" w:rsidRDefault="00B55685" w:rsidP="002438E3">
          <w:pPr>
            <w:rPr>
              <w:b/>
              <w:bCs/>
              <w:noProof/>
            </w:rPr>
          </w:pPr>
        </w:p>
        <w:p w:rsidR="00B55685" w:rsidRDefault="00B55685" w:rsidP="002438E3">
          <w:pPr>
            <w:rPr>
              <w:noProof/>
            </w:rPr>
          </w:pPr>
          <w:r w:rsidRPr="00B55685">
            <w:rPr>
              <w:noProof/>
            </w:rPr>
            <w:t>Acceptance Criteria:</w:t>
          </w:r>
        </w:p>
        <w:p w:rsidR="00BF0C72" w:rsidRDefault="00BF0C72" w:rsidP="00B963FF">
          <w:pPr>
            <w:pStyle w:val="ListParagraph"/>
            <w:numPr>
              <w:ilvl w:val="0"/>
              <w:numId w:val="3"/>
            </w:numPr>
            <w:rPr>
              <w:noProof/>
            </w:rPr>
          </w:pPr>
          <w:r>
            <w:rPr>
              <w:noProof/>
            </w:rPr>
            <w:t xml:space="preserve">The user can enter his user name or email. </w:t>
          </w:r>
        </w:p>
        <w:p w:rsidR="00B55685" w:rsidRPr="000840AC" w:rsidRDefault="00B55685" w:rsidP="00B963FF">
          <w:pPr>
            <w:pStyle w:val="ListParagraph"/>
            <w:numPr>
              <w:ilvl w:val="0"/>
              <w:numId w:val="3"/>
            </w:numPr>
            <w:rPr>
              <w:noProof/>
            </w:rPr>
          </w:pPr>
          <w:r w:rsidRPr="000840AC">
            <w:rPr>
              <w:noProof/>
            </w:rPr>
            <w:t>User email conforms to the email regex</w:t>
          </w:r>
        </w:p>
        <w:p w:rsidR="00B55685" w:rsidRPr="000840AC" w:rsidRDefault="00B55685" w:rsidP="00B963FF">
          <w:pPr>
            <w:pStyle w:val="ListParagraph"/>
            <w:numPr>
              <w:ilvl w:val="0"/>
              <w:numId w:val="3"/>
            </w:numPr>
            <w:rPr>
              <w:noProof/>
            </w:rPr>
          </w:pPr>
          <w:r w:rsidRPr="000840AC">
            <w:rPr>
              <w:noProof/>
            </w:rPr>
            <w:t>User password should be of 8 characters minimum length</w:t>
          </w:r>
        </w:p>
        <w:p w:rsidR="00B55685" w:rsidRPr="000840AC" w:rsidRDefault="00B55685" w:rsidP="00B963FF">
          <w:pPr>
            <w:pStyle w:val="ListParagraph"/>
            <w:numPr>
              <w:ilvl w:val="0"/>
              <w:numId w:val="3"/>
            </w:numPr>
            <w:rPr>
              <w:noProof/>
            </w:rPr>
          </w:pPr>
          <w:r w:rsidRPr="000840AC">
            <w:rPr>
              <w:noProof/>
            </w:rPr>
            <w:t>User email and password combination is correct</w:t>
          </w:r>
        </w:p>
        <w:p w:rsidR="00B55685" w:rsidRPr="000840AC" w:rsidRDefault="00B55685" w:rsidP="00B963FF">
          <w:pPr>
            <w:pStyle w:val="ListParagraph"/>
            <w:numPr>
              <w:ilvl w:val="0"/>
              <w:numId w:val="3"/>
            </w:numPr>
            <w:rPr>
              <w:noProof/>
            </w:rPr>
          </w:pPr>
          <w:r w:rsidRPr="000840AC">
            <w:rPr>
              <w:noProof/>
            </w:rPr>
            <w:t>User is automatically logged in after the first login unless forcibly logged out</w:t>
          </w:r>
        </w:p>
        <w:p w:rsidR="00B55685" w:rsidRPr="000840AC" w:rsidRDefault="00B55685" w:rsidP="00B963FF">
          <w:pPr>
            <w:pStyle w:val="ListParagraph"/>
            <w:numPr>
              <w:ilvl w:val="0"/>
              <w:numId w:val="3"/>
            </w:numPr>
            <w:rPr>
              <w:noProof/>
            </w:rPr>
          </w:pPr>
          <w:r w:rsidRPr="000840AC">
            <w:rPr>
              <w:noProof/>
            </w:rPr>
            <w:t>Link to the forgot password function is found</w:t>
          </w:r>
        </w:p>
        <w:p w:rsidR="00B55685" w:rsidRPr="000840AC" w:rsidRDefault="00B55685" w:rsidP="00B963FF">
          <w:pPr>
            <w:pStyle w:val="ListParagraph"/>
            <w:numPr>
              <w:ilvl w:val="0"/>
              <w:numId w:val="3"/>
            </w:numPr>
            <w:rPr>
              <w:noProof/>
            </w:rPr>
          </w:pPr>
          <w:r w:rsidRPr="000840AC">
            <w:rPr>
              <w:noProof/>
            </w:rPr>
            <w:t>A button to register a new account is found</w:t>
          </w:r>
        </w:p>
        <w:p w:rsidR="001216DE" w:rsidRDefault="001216DE" w:rsidP="001216DE">
          <w:pPr>
            <w:pStyle w:val="ListParagraph"/>
            <w:ind w:left="792"/>
            <w:rPr>
              <w:b/>
              <w:bCs/>
              <w:noProof/>
            </w:rPr>
          </w:pPr>
          <w:r w:rsidRPr="000840AC">
            <w:rPr>
              <w:b/>
              <w:bCs/>
              <w:noProof/>
            </w:rPr>
            <w:t xml:space="preserve">Error </w:t>
          </w:r>
          <w:r>
            <w:rPr>
              <w:b/>
              <w:bCs/>
              <w:noProof/>
            </w:rPr>
            <w:t>scenario</w:t>
          </w:r>
          <w:r w:rsidRPr="000840AC">
            <w:rPr>
              <w:b/>
              <w:bCs/>
              <w:noProof/>
            </w:rPr>
            <w:t>:</w:t>
          </w:r>
        </w:p>
        <w:p w:rsidR="001216DE" w:rsidRPr="000840AC" w:rsidRDefault="001216DE" w:rsidP="001216DE">
          <w:pPr>
            <w:pStyle w:val="ListParagraph"/>
            <w:ind w:left="792"/>
            <w:rPr>
              <w:b/>
              <w:bCs/>
              <w:noProof/>
            </w:rPr>
          </w:pPr>
        </w:p>
        <w:p w:rsidR="001216DE" w:rsidRPr="000840AC" w:rsidRDefault="001216DE" w:rsidP="00B963FF">
          <w:pPr>
            <w:pStyle w:val="ListParagraph"/>
            <w:numPr>
              <w:ilvl w:val="0"/>
              <w:numId w:val="4"/>
            </w:numPr>
            <w:rPr>
              <w:noProof/>
            </w:rPr>
          </w:pPr>
          <w:r w:rsidRPr="000840AC">
            <w:rPr>
              <w:noProof/>
            </w:rPr>
            <w:t>Internet connection is lost</w:t>
          </w:r>
        </w:p>
        <w:p w:rsidR="001216DE" w:rsidRPr="000840AC" w:rsidRDefault="001216DE" w:rsidP="00B963FF">
          <w:pPr>
            <w:pStyle w:val="ListParagraph"/>
            <w:numPr>
              <w:ilvl w:val="1"/>
              <w:numId w:val="4"/>
            </w:numPr>
            <w:rPr>
              <w:noProof/>
            </w:rPr>
          </w:pPr>
          <w:r w:rsidRPr="000840AC">
            <w:rPr>
              <w:noProof/>
            </w:rPr>
            <w:t xml:space="preserve">A message should be displayed banning the user from login: </w:t>
          </w:r>
        </w:p>
        <w:p w:rsidR="001216DE" w:rsidRPr="000840AC" w:rsidRDefault="001216DE" w:rsidP="00B963FF">
          <w:pPr>
            <w:pStyle w:val="ListParagraph"/>
            <w:numPr>
              <w:ilvl w:val="1"/>
              <w:numId w:val="4"/>
            </w:numPr>
            <w:rPr>
              <w:noProof/>
            </w:rPr>
          </w:pPr>
          <w:r w:rsidRPr="000840AC">
            <w:rPr>
              <w:noProof/>
            </w:rPr>
            <w:t xml:space="preserve"> “Connectivity Error! Please check your internet connection and try again.”</w:t>
          </w:r>
        </w:p>
        <w:p w:rsidR="001216DE" w:rsidRPr="000840AC" w:rsidRDefault="001216DE" w:rsidP="00B963FF">
          <w:pPr>
            <w:pStyle w:val="ListParagraph"/>
            <w:numPr>
              <w:ilvl w:val="0"/>
              <w:numId w:val="4"/>
            </w:numPr>
            <w:rPr>
              <w:noProof/>
            </w:rPr>
          </w:pPr>
          <w:r w:rsidRPr="000840AC">
            <w:rPr>
              <w:noProof/>
            </w:rPr>
            <w:t xml:space="preserve">If email value is in wrong format, an immediate error message should be displayed, </w:t>
          </w:r>
          <w:r w:rsidR="00294C8F">
            <w:rPr>
              <w:noProof/>
            </w:rPr>
            <w:t>“This doesn’t look like a valid email address”</w:t>
          </w:r>
        </w:p>
        <w:p w:rsidR="001216DE" w:rsidRPr="000840AC" w:rsidRDefault="001216DE" w:rsidP="00B963FF">
          <w:pPr>
            <w:pStyle w:val="ListParagraph"/>
            <w:numPr>
              <w:ilvl w:val="0"/>
              <w:numId w:val="4"/>
            </w:numPr>
            <w:rPr>
              <w:b/>
              <w:bCs/>
              <w:noProof/>
            </w:rPr>
          </w:pPr>
          <w:r w:rsidRPr="000840AC">
            <w:rPr>
              <w:noProof/>
            </w:rPr>
            <w:t>Wrong user email should display a message that it is wrong</w:t>
          </w:r>
          <w:r w:rsidR="00294C8F">
            <w:rPr>
              <w:noProof/>
            </w:rPr>
            <w:t xml:space="preserve"> “Invalid Email or Password”</w:t>
          </w:r>
        </w:p>
        <w:p w:rsidR="001216DE" w:rsidRPr="000840AC" w:rsidRDefault="001216DE" w:rsidP="00B963FF">
          <w:pPr>
            <w:pStyle w:val="ListParagraph"/>
            <w:numPr>
              <w:ilvl w:val="0"/>
              <w:numId w:val="4"/>
            </w:numPr>
            <w:rPr>
              <w:b/>
              <w:bCs/>
              <w:noProof/>
            </w:rPr>
          </w:pPr>
          <w:r w:rsidRPr="000840AC">
            <w:rPr>
              <w:noProof/>
            </w:rPr>
            <w:t>Wrong user password should display a message that it is wrong</w:t>
          </w:r>
          <w:r w:rsidR="00294C8F">
            <w:rPr>
              <w:noProof/>
            </w:rPr>
            <w:t>“Invalid Email or Password”</w:t>
          </w:r>
        </w:p>
        <w:p w:rsidR="001216DE" w:rsidRPr="000840AC" w:rsidRDefault="001216DE" w:rsidP="00B963FF">
          <w:pPr>
            <w:pStyle w:val="ListParagraph"/>
            <w:numPr>
              <w:ilvl w:val="0"/>
              <w:numId w:val="4"/>
            </w:numPr>
            <w:rPr>
              <w:noProof/>
            </w:rPr>
          </w:pPr>
          <w:r w:rsidRPr="000840AC">
            <w:rPr>
              <w:noProof/>
            </w:rPr>
            <w:t>Unregistered user should receive a message: “Ooops, you don’t have an account yet. Please create an account now”</w:t>
          </w:r>
        </w:p>
        <w:p w:rsidR="00B55685" w:rsidRDefault="009D5114" w:rsidP="002438E3">
          <w:pPr>
            <w:rPr>
              <w:noProof/>
            </w:rPr>
          </w:pPr>
          <w:r>
            <w:rPr>
              <w:noProof/>
              <w:lang w:eastAsia="en-US"/>
            </w:rPr>
            <w:drawing>
              <wp:inline distT="0" distB="0" distL="0" distR="0" wp14:anchorId="74CB37EA" wp14:editId="332CF0F0">
                <wp:extent cx="5943600" cy="3000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awarwebb1 (1).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B55685" w:rsidRDefault="00535B17" w:rsidP="00B963FF">
          <w:pPr>
            <w:pStyle w:val="ListParagraph"/>
            <w:numPr>
              <w:ilvl w:val="0"/>
              <w:numId w:val="6"/>
            </w:numPr>
            <w:rPr>
              <w:noProof/>
            </w:rPr>
          </w:pPr>
          <w:r>
            <w:rPr>
              <w:noProof/>
            </w:rPr>
            <w:lastRenderedPageBreak/>
            <w:t>Forgot Password User Story</w:t>
          </w:r>
        </w:p>
        <w:p w:rsidR="00535B17" w:rsidRPr="00A313C3" w:rsidRDefault="00535B17" w:rsidP="00535B17">
          <w:pPr>
            <w:ind w:left="1418"/>
          </w:pPr>
          <w:r>
            <w:t>As a user, I want to reset my password in case I forgot it.</w:t>
          </w:r>
        </w:p>
        <w:p w:rsidR="00535B17" w:rsidRDefault="00535B17" w:rsidP="00535B17">
          <w:pPr>
            <w:ind w:left="1418"/>
            <w:rPr>
              <w:b/>
              <w:bCs/>
            </w:rPr>
          </w:pPr>
        </w:p>
        <w:p w:rsidR="00535B17" w:rsidRDefault="00535B17" w:rsidP="00535B17">
          <w:pPr>
            <w:ind w:left="1418"/>
            <w:rPr>
              <w:b/>
              <w:bCs/>
            </w:rPr>
          </w:pPr>
          <w:r w:rsidRPr="00A313C3">
            <w:rPr>
              <w:b/>
              <w:bCs/>
            </w:rPr>
            <w:t>Acceptance Criteria:</w:t>
          </w:r>
        </w:p>
        <w:p w:rsidR="00535B17" w:rsidRPr="00A313C3" w:rsidRDefault="00535B17" w:rsidP="00535B17">
          <w:pPr>
            <w:ind w:left="1418"/>
            <w:rPr>
              <w:b/>
              <w:bCs/>
            </w:rPr>
          </w:pPr>
        </w:p>
        <w:p w:rsidR="00535B17" w:rsidRDefault="00535B17" w:rsidP="00B963FF">
          <w:pPr>
            <w:pStyle w:val="ListParagraph"/>
            <w:numPr>
              <w:ilvl w:val="1"/>
              <w:numId w:val="5"/>
            </w:numPr>
          </w:pPr>
          <w:r>
            <w:t xml:space="preserve">When the user clicks on forgot password link, the user is redirected to a new screen to enter the verification code sent over the user mobile phone </w:t>
          </w:r>
          <w:r w:rsidR="00D1430E">
            <w:t>via SMS.</w:t>
          </w:r>
        </w:p>
        <w:p w:rsidR="00D1430E" w:rsidRDefault="00D1430E" w:rsidP="00B963FF">
          <w:pPr>
            <w:pStyle w:val="ListParagraph"/>
            <w:numPr>
              <w:ilvl w:val="1"/>
              <w:numId w:val="5"/>
            </w:numPr>
          </w:pPr>
          <w:r>
            <w:t>And there is a counter for 1 min, if it is passed without entering the verification code, Resend Code button will appear.</w:t>
          </w:r>
        </w:p>
        <w:p w:rsidR="00D1430E" w:rsidRDefault="00D1430E" w:rsidP="00B963FF">
          <w:pPr>
            <w:pStyle w:val="ListParagraph"/>
            <w:numPr>
              <w:ilvl w:val="1"/>
              <w:numId w:val="5"/>
            </w:numPr>
          </w:pPr>
          <w:r>
            <w:t>Once the user clicks on resend code button, a new verification code will be sent to the user via SMS.</w:t>
          </w:r>
        </w:p>
        <w:p w:rsidR="00D1430E" w:rsidRDefault="00D1430E" w:rsidP="00B963FF">
          <w:pPr>
            <w:pStyle w:val="ListParagraph"/>
            <w:numPr>
              <w:ilvl w:val="1"/>
              <w:numId w:val="5"/>
            </w:numPr>
          </w:pPr>
          <w:r>
            <w:t>And there is “Next” button exist, when the user clicks on it, a new screen will appeared to enter his new password and confirm password.</w:t>
          </w:r>
        </w:p>
        <w:p w:rsidR="00D1430E" w:rsidRDefault="00D1430E" w:rsidP="00B963FF">
          <w:pPr>
            <w:pStyle w:val="ListParagraph"/>
            <w:numPr>
              <w:ilvl w:val="1"/>
              <w:numId w:val="5"/>
            </w:numPr>
          </w:pPr>
          <w:r>
            <w:t>The new password must match with confirm new password.</w:t>
          </w:r>
        </w:p>
        <w:p w:rsidR="00535B17" w:rsidRPr="00A313C3" w:rsidRDefault="00D1430E" w:rsidP="00B963FF">
          <w:pPr>
            <w:pStyle w:val="ListParagraph"/>
            <w:numPr>
              <w:ilvl w:val="1"/>
              <w:numId w:val="5"/>
            </w:numPr>
          </w:pPr>
          <w:r>
            <w:t>Then the user clicks on “Save” button, the new password will be saved in the database. And then the user is redirected to the login screen to enter his mail and his new password to log in.</w:t>
          </w:r>
        </w:p>
        <w:p w:rsidR="00535B17" w:rsidRDefault="00535B17" w:rsidP="00535B17">
          <w:pPr>
            <w:ind w:left="1418"/>
            <w:rPr>
              <w:b/>
              <w:bCs/>
            </w:rPr>
          </w:pPr>
          <w:r w:rsidRPr="00A313C3">
            <w:rPr>
              <w:b/>
              <w:bCs/>
            </w:rPr>
            <w:t>Error Criteria:</w:t>
          </w:r>
        </w:p>
        <w:p w:rsidR="00535B17" w:rsidRPr="00A313C3" w:rsidRDefault="00535B17" w:rsidP="00B963FF">
          <w:pPr>
            <w:pStyle w:val="ListParagraph"/>
            <w:numPr>
              <w:ilvl w:val="0"/>
              <w:numId w:val="5"/>
            </w:numPr>
          </w:pPr>
          <w:r w:rsidRPr="00A313C3">
            <w:t>Code entered is not correct</w:t>
          </w:r>
        </w:p>
        <w:p w:rsidR="00535B17" w:rsidRPr="00A313C3" w:rsidRDefault="00535B17" w:rsidP="00B963FF">
          <w:pPr>
            <w:pStyle w:val="ListParagraph"/>
            <w:numPr>
              <w:ilvl w:val="1"/>
              <w:numId w:val="5"/>
            </w:numPr>
          </w:pPr>
          <w:r w:rsidRPr="00A313C3">
            <w:t>Error message must be displayed to ban the user from proceeding: “The code is incorrect. Please enter the right one.”</w:t>
          </w:r>
        </w:p>
        <w:p w:rsidR="00535B17" w:rsidRPr="00A313C3" w:rsidRDefault="00535B17" w:rsidP="00B963FF">
          <w:pPr>
            <w:pStyle w:val="ListParagraph"/>
            <w:numPr>
              <w:ilvl w:val="0"/>
              <w:numId w:val="5"/>
            </w:numPr>
          </w:pPr>
          <w:r w:rsidRPr="00A313C3">
            <w:t>New password length is not 8 characters long</w:t>
          </w:r>
        </w:p>
        <w:p w:rsidR="00535B17" w:rsidRPr="00A313C3" w:rsidRDefault="00535B17" w:rsidP="00B963FF">
          <w:pPr>
            <w:pStyle w:val="ListParagraph"/>
            <w:numPr>
              <w:ilvl w:val="1"/>
              <w:numId w:val="5"/>
            </w:numPr>
            <w:rPr>
              <w:b/>
              <w:bCs/>
            </w:rPr>
          </w:pPr>
          <w:r w:rsidRPr="00A313C3">
            <w:t>If, while writing the password, the length is too short, then an immediate error message should be displayed.</w:t>
          </w:r>
        </w:p>
        <w:p w:rsidR="00535B17" w:rsidRPr="00A313C3" w:rsidRDefault="00535B17" w:rsidP="00B963FF">
          <w:pPr>
            <w:pStyle w:val="ListParagraph"/>
            <w:numPr>
              <w:ilvl w:val="0"/>
              <w:numId w:val="5"/>
            </w:numPr>
          </w:pPr>
          <w:r w:rsidRPr="00A313C3">
            <w:t>Confirm password value is not the same as the password value</w:t>
          </w:r>
        </w:p>
        <w:p w:rsidR="00535B17" w:rsidRPr="00A313C3" w:rsidRDefault="00535B17" w:rsidP="00B963FF">
          <w:pPr>
            <w:pStyle w:val="ListParagraph"/>
            <w:numPr>
              <w:ilvl w:val="1"/>
              <w:numId w:val="5"/>
            </w:numPr>
          </w:pPr>
          <w:r w:rsidRPr="00A313C3">
            <w:t>Error message must be displayed to ban the user from proceeding: “</w:t>
          </w:r>
          <w:r w:rsidR="00D05068">
            <w:t>Password doesn’t match!!</w:t>
          </w:r>
          <w:r w:rsidRPr="00A313C3">
            <w:t>”</w:t>
          </w:r>
        </w:p>
        <w:p w:rsidR="00535B17" w:rsidRPr="00A313C3" w:rsidRDefault="00535B17" w:rsidP="00B963FF">
          <w:pPr>
            <w:pStyle w:val="ListParagraph"/>
            <w:numPr>
              <w:ilvl w:val="0"/>
              <w:numId w:val="5"/>
            </w:numPr>
          </w:pPr>
          <w:r w:rsidRPr="00A313C3">
            <w:t>Confirm password value is not 8 characters long</w:t>
          </w:r>
        </w:p>
        <w:p w:rsidR="00535B17" w:rsidRPr="00A313C3" w:rsidRDefault="00535B17" w:rsidP="00B963FF">
          <w:pPr>
            <w:pStyle w:val="ListParagraph"/>
            <w:numPr>
              <w:ilvl w:val="1"/>
              <w:numId w:val="5"/>
            </w:numPr>
            <w:rPr>
              <w:b/>
              <w:bCs/>
            </w:rPr>
          </w:pPr>
          <w:r w:rsidRPr="00A313C3">
            <w:t>If, while writing the password, the length is too short, then an immediate error message should be displayed.</w:t>
          </w:r>
        </w:p>
        <w:p w:rsidR="00535B17" w:rsidRDefault="00535B17" w:rsidP="00B963FF">
          <w:pPr>
            <w:pStyle w:val="ListParagraph"/>
            <w:numPr>
              <w:ilvl w:val="0"/>
              <w:numId w:val="5"/>
            </w:numPr>
          </w:pPr>
          <w:r w:rsidRPr="00A313C3">
            <w:t>Internet connection is lost</w:t>
          </w:r>
        </w:p>
        <w:p w:rsidR="00535B17" w:rsidRDefault="00535B17" w:rsidP="00B963FF">
          <w:pPr>
            <w:pStyle w:val="ListParagraph"/>
            <w:numPr>
              <w:ilvl w:val="0"/>
              <w:numId w:val="7"/>
            </w:numPr>
            <w:rPr>
              <w:noProof/>
            </w:rPr>
          </w:pPr>
          <w:r w:rsidRPr="00A313C3">
            <w:t>A message should be displayed banning the user from proceeding and stating the following: “Connectivity Error! Please check your internet connection and try again.”</w:t>
          </w:r>
        </w:p>
        <w:p w:rsidR="00854AA1" w:rsidRDefault="00854AA1" w:rsidP="00854AA1">
          <w:pPr>
            <w:pStyle w:val="ListParagraph"/>
            <w:ind w:left="2985"/>
          </w:pPr>
        </w:p>
        <w:p w:rsidR="00EA2DB1" w:rsidRDefault="00EA2DB1" w:rsidP="00854AA1">
          <w:pPr>
            <w:pStyle w:val="ListParagraph"/>
            <w:ind w:left="2985"/>
          </w:pPr>
        </w:p>
        <w:p w:rsidR="00854AA1" w:rsidRDefault="00EA2DB1" w:rsidP="00EA2DB1">
          <w:pPr>
            <w:pStyle w:val="ListParagraph"/>
            <w:ind w:left="0"/>
          </w:pPr>
          <w:r>
            <w:rPr>
              <w:noProof/>
              <w:lang w:eastAsia="en-US"/>
            </w:rPr>
            <w:lastRenderedPageBreak/>
            <w:drawing>
              <wp:inline distT="0" distB="0" distL="0" distR="0" wp14:anchorId="5E23F470" wp14:editId="246550F2">
                <wp:extent cx="5943600" cy="3081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awarwebb1 (3).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EA2DB1">
          <w:pPr>
            <w:pStyle w:val="ListParagraph"/>
            <w:ind w:left="0"/>
          </w:pPr>
          <w:r>
            <w:rPr>
              <w:noProof/>
              <w:lang w:eastAsia="en-US"/>
            </w:rPr>
            <w:drawing>
              <wp:inline distT="0" distB="0" distL="0" distR="0" wp14:anchorId="5DDF08BD" wp14:editId="505F16AC">
                <wp:extent cx="594360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awarwebb1 (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EA2DB1" w:rsidRDefault="00EA2DB1" w:rsidP="00854AA1">
          <w:pPr>
            <w:pStyle w:val="ListParagraph"/>
            <w:ind w:left="2985"/>
          </w:pPr>
        </w:p>
        <w:p w:rsidR="002438E3" w:rsidRDefault="00854AA1" w:rsidP="00B963FF">
          <w:pPr>
            <w:pStyle w:val="ListParagraph"/>
            <w:numPr>
              <w:ilvl w:val="0"/>
              <w:numId w:val="6"/>
            </w:numPr>
            <w:rPr>
              <w:noProof/>
            </w:rPr>
          </w:pPr>
          <w:r>
            <w:rPr>
              <w:noProof/>
            </w:rPr>
            <w:lastRenderedPageBreak/>
            <w:t>Registration User Story</w:t>
          </w:r>
        </w:p>
        <w:p w:rsidR="00854AA1" w:rsidRPr="00854AA1" w:rsidRDefault="00854AA1" w:rsidP="00854AA1">
          <w:pPr>
            <w:rPr>
              <w:noProof/>
            </w:rPr>
          </w:pPr>
          <w:r w:rsidRPr="00854AA1">
            <w:rPr>
              <w:noProof/>
            </w:rPr>
            <w:t xml:space="preserve">As a school owner, I want to register a new school account, so I can </w:t>
          </w:r>
          <w:r>
            <w:rPr>
              <w:noProof/>
            </w:rPr>
            <w:t>add my school(s) to be managed in the system.</w:t>
          </w:r>
        </w:p>
        <w:p w:rsidR="00854AA1" w:rsidRPr="00854AA1" w:rsidRDefault="00854AA1" w:rsidP="00854AA1">
          <w:pPr>
            <w:rPr>
              <w:b/>
              <w:bCs/>
              <w:noProof/>
            </w:rPr>
          </w:pPr>
          <w:r w:rsidRPr="00854AA1">
            <w:rPr>
              <w:b/>
              <w:bCs/>
              <w:noProof/>
            </w:rPr>
            <w:t>Acceptance Criteria:</w:t>
          </w:r>
        </w:p>
        <w:p w:rsidR="00854AA1" w:rsidRDefault="00854AA1" w:rsidP="00B963FF">
          <w:pPr>
            <w:pStyle w:val="ListParagraph"/>
            <w:numPr>
              <w:ilvl w:val="0"/>
              <w:numId w:val="8"/>
            </w:numPr>
            <w:rPr>
              <w:noProof/>
            </w:rPr>
          </w:pPr>
          <w:r>
            <w:rPr>
              <w:noProof/>
            </w:rPr>
            <w:t>When the user clicks on “Register Now” button, a new section is appeared asked the user to enter the schhol name he want to register.</w:t>
          </w:r>
        </w:p>
        <w:p w:rsidR="00854AA1" w:rsidRDefault="00CF7D50" w:rsidP="00B963FF">
          <w:pPr>
            <w:pStyle w:val="ListParagraph"/>
            <w:numPr>
              <w:ilvl w:val="0"/>
              <w:numId w:val="8"/>
            </w:numPr>
            <w:rPr>
              <w:noProof/>
            </w:rPr>
          </w:pPr>
          <w:r>
            <w:rPr>
              <w:noProof/>
            </w:rPr>
            <w:t>The new section consists of :</w:t>
          </w:r>
        </w:p>
        <w:p w:rsidR="00CF7D50" w:rsidRDefault="00CF7D50" w:rsidP="00B963FF">
          <w:pPr>
            <w:pStyle w:val="ListParagraph"/>
            <w:numPr>
              <w:ilvl w:val="0"/>
              <w:numId w:val="7"/>
            </w:numPr>
            <w:rPr>
              <w:noProof/>
            </w:rPr>
          </w:pPr>
          <w:r>
            <w:rPr>
              <w:noProof/>
            </w:rPr>
            <w:t>School name… Text Field</w:t>
          </w:r>
          <w:r w:rsidR="006D7B25">
            <w:rPr>
              <w:noProof/>
            </w:rPr>
            <w:t>.. Search Auto Complete.</w:t>
          </w:r>
        </w:p>
        <w:p w:rsidR="00CF7D50" w:rsidRDefault="00CF7D50" w:rsidP="00B963FF">
          <w:pPr>
            <w:pStyle w:val="ListParagraph"/>
            <w:numPr>
              <w:ilvl w:val="0"/>
              <w:numId w:val="7"/>
            </w:numPr>
            <w:rPr>
              <w:noProof/>
            </w:rPr>
          </w:pPr>
          <w:r>
            <w:rPr>
              <w:noProof/>
            </w:rPr>
            <w:t>Next Button.</w:t>
          </w:r>
        </w:p>
        <w:p w:rsidR="00CF7D50" w:rsidRDefault="00CF7D50" w:rsidP="00B963FF">
          <w:pPr>
            <w:pStyle w:val="ListParagraph"/>
            <w:numPr>
              <w:ilvl w:val="0"/>
              <w:numId w:val="9"/>
            </w:numPr>
            <w:rPr>
              <w:noProof/>
            </w:rPr>
          </w:pPr>
          <w:r>
            <w:rPr>
              <w:noProof/>
            </w:rPr>
            <w:t>When the user clicks on “Next ” button</w:t>
          </w:r>
          <w:r w:rsidR="006D7B25">
            <w:rPr>
              <w:noProof/>
            </w:rPr>
            <w:t>, there is 3 cases we will go through:</w:t>
          </w:r>
        </w:p>
        <w:p w:rsidR="006D7B25" w:rsidRDefault="006D7B25" w:rsidP="00B963FF">
          <w:pPr>
            <w:pStyle w:val="ListParagraph"/>
            <w:numPr>
              <w:ilvl w:val="0"/>
              <w:numId w:val="10"/>
            </w:numPr>
            <w:rPr>
              <w:noProof/>
            </w:rPr>
          </w:pPr>
          <w:r>
            <w:rPr>
              <w:noProof/>
            </w:rPr>
            <w:t xml:space="preserve">If the school name exists in the database and managed by a school admin, a message is displayed “The account is already registered for this school, if you would like to report a problem, Please contact us at </w:t>
          </w:r>
          <w:hyperlink r:id="rId15" w:history="1">
            <w:r w:rsidRPr="00272741">
              <w:rPr>
                <w:rStyle w:val="Hyperlink"/>
                <w:noProof/>
              </w:rPr>
              <w:t>www.Badawar.com</w:t>
            </w:r>
          </w:hyperlink>
          <w:r>
            <w:rPr>
              <w:noProof/>
            </w:rPr>
            <w:t>”</w:t>
          </w:r>
        </w:p>
        <w:p w:rsidR="006D7B25" w:rsidRDefault="006D7B25" w:rsidP="00B963FF">
          <w:pPr>
            <w:pStyle w:val="ListParagraph"/>
            <w:numPr>
              <w:ilvl w:val="0"/>
              <w:numId w:val="10"/>
            </w:numPr>
            <w:rPr>
              <w:noProof/>
            </w:rPr>
          </w:pPr>
          <w:r>
            <w:rPr>
              <w:noProof/>
            </w:rPr>
            <w:t>If the school name exists in the data base and managed by the system admin, then the user is redirected to enter his contact information only.</w:t>
          </w:r>
        </w:p>
        <w:p w:rsidR="00F238C4" w:rsidRDefault="00F238C4" w:rsidP="00F238C4">
          <w:pPr>
            <w:pStyle w:val="ListParagraph"/>
            <w:numPr>
              <w:ilvl w:val="0"/>
              <w:numId w:val="19"/>
            </w:numPr>
            <w:rPr>
              <w:noProof/>
            </w:rPr>
          </w:pPr>
          <w:r>
            <w:rPr>
              <w:noProof/>
            </w:rPr>
            <w:t>The contact information :</w:t>
          </w:r>
        </w:p>
        <w:p w:rsidR="00F238C4" w:rsidRDefault="00F238C4" w:rsidP="00F238C4">
          <w:pPr>
            <w:pStyle w:val="ListParagraph"/>
            <w:numPr>
              <w:ilvl w:val="0"/>
              <w:numId w:val="20"/>
            </w:numPr>
            <w:rPr>
              <w:noProof/>
            </w:rPr>
          </w:pPr>
          <w:r>
            <w:rPr>
              <w:noProof/>
            </w:rPr>
            <w:t>Name.. text field.</w:t>
          </w:r>
        </w:p>
        <w:p w:rsidR="00F238C4" w:rsidRDefault="00F238C4" w:rsidP="00F238C4">
          <w:pPr>
            <w:pStyle w:val="ListParagraph"/>
            <w:numPr>
              <w:ilvl w:val="0"/>
              <w:numId w:val="20"/>
            </w:numPr>
            <w:rPr>
              <w:noProof/>
            </w:rPr>
          </w:pPr>
          <w:r>
            <w:rPr>
              <w:noProof/>
            </w:rPr>
            <w:t>Mobile.. text field.</w:t>
          </w:r>
        </w:p>
        <w:p w:rsidR="00F238C4" w:rsidRDefault="00F238C4" w:rsidP="00F238C4">
          <w:pPr>
            <w:pStyle w:val="ListParagraph"/>
            <w:numPr>
              <w:ilvl w:val="0"/>
              <w:numId w:val="20"/>
            </w:numPr>
            <w:rPr>
              <w:noProof/>
            </w:rPr>
          </w:pPr>
          <w:r>
            <w:rPr>
              <w:noProof/>
            </w:rPr>
            <w:t>Email…text field.</w:t>
          </w:r>
        </w:p>
        <w:p w:rsidR="00F238C4" w:rsidRDefault="00F238C4" w:rsidP="00F238C4">
          <w:pPr>
            <w:pStyle w:val="ListParagraph"/>
            <w:numPr>
              <w:ilvl w:val="0"/>
              <w:numId w:val="20"/>
            </w:numPr>
            <w:rPr>
              <w:noProof/>
            </w:rPr>
          </w:pPr>
          <w:r>
            <w:rPr>
              <w:noProof/>
            </w:rPr>
            <w:t>Title…text field.</w:t>
          </w:r>
        </w:p>
        <w:p w:rsidR="006D7B25" w:rsidRDefault="006D7B25" w:rsidP="00B963FF">
          <w:pPr>
            <w:pStyle w:val="ListParagraph"/>
            <w:numPr>
              <w:ilvl w:val="0"/>
              <w:numId w:val="10"/>
            </w:numPr>
            <w:rPr>
              <w:noProof/>
            </w:rPr>
          </w:pPr>
          <w:r>
            <w:rPr>
              <w:noProof/>
            </w:rPr>
            <w:t>If the school desnt exists in the database, so he will go through the  normal registration process by redirect the user to the first registrstion screen to enter the school data.</w:t>
          </w:r>
        </w:p>
        <w:p w:rsidR="00F9491C" w:rsidRDefault="00F9491C" w:rsidP="00B963FF">
          <w:pPr>
            <w:pStyle w:val="ListParagraph"/>
            <w:numPr>
              <w:ilvl w:val="0"/>
              <w:numId w:val="9"/>
            </w:numPr>
            <w:rPr>
              <w:noProof/>
            </w:rPr>
          </w:pPr>
          <w:r>
            <w:rPr>
              <w:noProof/>
            </w:rPr>
            <w:t>The registration is only availble to the user type no. 3 whoes school don’t exist in the database .</w:t>
          </w:r>
        </w:p>
        <w:p w:rsidR="00B35D11" w:rsidRDefault="00B35D11" w:rsidP="00B35D11">
          <w:pPr>
            <w:ind w:left="1035"/>
            <w:rPr>
              <w:b/>
              <w:bCs/>
              <w:noProof/>
            </w:rPr>
          </w:pPr>
          <w:r w:rsidRPr="00B35D11">
            <w:rPr>
              <w:b/>
              <w:bCs/>
              <w:noProof/>
            </w:rPr>
            <w:t>Error Criteria:</w:t>
          </w:r>
        </w:p>
        <w:p w:rsidR="00B35D11" w:rsidRDefault="00B35D11" w:rsidP="00B963FF">
          <w:pPr>
            <w:pStyle w:val="ListParagraph"/>
            <w:numPr>
              <w:ilvl w:val="0"/>
              <w:numId w:val="5"/>
            </w:numPr>
          </w:pPr>
          <w:r w:rsidRPr="00A313C3">
            <w:t>Internet connection is lost</w:t>
          </w:r>
        </w:p>
        <w:p w:rsidR="00B35D11" w:rsidRDefault="00B35D11" w:rsidP="00B963FF">
          <w:pPr>
            <w:pStyle w:val="ListParagraph"/>
            <w:numPr>
              <w:ilvl w:val="0"/>
              <w:numId w:val="7"/>
            </w:numPr>
            <w:rPr>
              <w:noProof/>
            </w:rPr>
          </w:pPr>
          <w:r w:rsidRPr="00A313C3">
            <w:t>A message should be displayed banning the user from proceeding and stating the following: “Connectivity Error! Please check your internet connection and try again.”</w:t>
          </w:r>
        </w:p>
        <w:p w:rsidR="007D2577" w:rsidRDefault="007D2577" w:rsidP="00B963FF">
          <w:pPr>
            <w:pStyle w:val="ListParagraph"/>
            <w:numPr>
              <w:ilvl w:val="0"/>
              <w:numId w:val="9"/>
            </w:numPr>
            <w:rPr>
              <w:noProof/>
            </w:rPr>
          </w:pPr>
          <w:r>
            <w:rPr>
              <w:noProof/>
            </w:rPr>
            <w:t>If the user didn’t enter the school name, a message will be displayed to the user “Please enter the school name”</w:t>
          </w:r>
        </w:p>
        <w:p w:rsidR="00B35D11" w:rsidRDefault="00EA2DB1" w:rsidP="00034063">
          <w:pPr>
            <w:ind w:left="0"/>
            <w:rPr>
              <w:b/>
              <w:bCs/>
              <w:noProof/>
            </w:rPr>
          </w:pPr>
          <w:r>
            <w:rPr>
              <w:b/>
              <w:bCs/>
              <w:noProof/>
              <w:lang w:eastAsia="en-US"/>
            </w:rPr>
            <w:lastRenderedPageBreak/>
            <w:drawing>
              <wp:inline distT="0" distB="0" distL="0" distR="0" wp14:anchorId="6AF5A06B" wp14:editId="6C182433">
                <wp:extent cx="59436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awarwebb1 (2).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034063" w:rsidRDefault="00034063" w:rsidP="00034063">
          <w:pPr>
            <w:ind w:left="0"/>
            <w:rPr>
              <w:noProof/>
            </w:rPr>
          </w:pPr>
          <w:r w:rsidRPr="00034063">
            <w:rPr>
              <w:b/>
              <w:bCs/>
              <w:noProof/>
            </w:rPr>
            <w:t>4.</w:t>
          </w:r>
          <w:r>
            <w:rPr>
              <w:b/>
              <w:bCs/>
              <w:noProof/>
            </w:rPr>
            <w:t xml:space="preserve"> </w:t>
          </w:r>
          <w:r>
            <w:rPr>
              <w:noProof/>
            </w:rPr>
            <w:t>School Details Registration screen</w:t>
          </w:r>
        </w:p>
        <w:p w:rsidR="00034063" w:rsidRDefault="00034063" w:rsidP="00034063">
          <w:pPr>
            <w:ind w:left="0"/>
            <w:rPr>
              <w:noProof/>
            </w:rPr>
          </w:pPr>
          <w:r>
            <w:rPr>
              <w:noProof/>
            </w:rPr>
            <w:t>As a user, I want to enter the school details, so that it will be registered on the system</w:t>
          </w:r>
        </w:p>
        <w:p w:rsidR="00034063" w:rsidRDefault="00034063" w:rsidP="00034063">
          <w:pPr>
            <w:ind w:left="0"/>
            <w:rPr>
              <w:b/>
              <w:bCs/>
              <w:noProof/>
            </w:rPr>
          </w:pPr>
          <w:r w:rsidRPr="00034063">
            <w:rPr>
              <w:b/>
              <w:bCs/>
              <w:noProof/>
            </w:rPr>
            <w:t>Acceptnce Criteria:</w:t>
          </w:r>
        </w:p>
        <w:p w:rsidR="00034063" w:rsidRPr="00BF0C72" w:rsidRDefault="0043000B" w:rsidP="00B963FF">
          <w:pPr>
            <w:pStyle w:val="ListParagraph"/>
            <w:numPr>
              <w:ilvl w:val="0"/>
              <w:numId w:val="9"/>
            </w:numPr>
            <w:rPr>
              <w:b/>
              <w:bCs/>
              <w:noProof/>
            </w:rPr>
          </w:pPr>
          <w:r>
            <w:rPr>
              <w:noProof/>
            </w:rPr>
            <w:t xml:space="preserve">English </w:t>
          </w:r>
          <w:r w:rsidR="00BF0C72">
            <w:rPr>
              <w:noProof/>
            </w:rPr>
            <w:t>School name</w:t>
          </w:r>
          <w:r w:rsidR="007D2577">
            <w:rPr>
              <w:noProof/>
            </w:rPr>
            <w:t>*</w:t>
          </w:r>
          <w:r w:rsidR="00BF0C72">
            <w:rPr>
              <w:noProof/>
            </w:rPr>
            <w:t xml:space="preserve"> … Text Field.</w:t>
          </w:r>
        </w:p>
        <w:p w:rsidR="00BF0C72" w:rsidRPr="0043000B" w:rsidRDefault="0043000B" w:rsidP="00B963FF">
          <w:pPr>
            <w:pStyle w:val="ListParagraph"/>
            <w:numPr>
              <w:ilvl w:val="0"/>
              <w:numId w:val="9"/>
            </w:numPr>
            <w:rPr>
              <w:b/>
              <w:bCs/>
              <w:noProof/>
            </w:rPr>
          </w:pPr>
          <w:r>
            <w:rPr>
              <w:noProof/>
            </w:rPr>
            <w:t>Arabic School name</w:t>
          </w:r>
          <w:r w:rsidR="007D2577">
            <w:rPr>
              <w:noProof/>
            </w:rPr>
            <w:t>*</w:t>
          </w:r>
          <w:r>
            <w:rPr>
              <w:noProof/>
            </w:rPr>
            <w:t xml:space="preserve"> </w:t>
          </w:r>
          <w:r w:rsidR="00BF0C72">
            <w:rPr>
              <w:noProof/>
            </w:rPr>
            <w:t>… Text Field.</w:t>
          </w:r>
        </w:p>
        <w:p w:rsidR="0043000B" w:rsidRPr="0043000B" w:rsidRDefault="0043000B" w:rsidP="00B963FF">
          <w:pPr>
            <w:pStyle w:val="ListParagraph"/>
            <w:numPr>
              <w:ilvl w:val="0"/>
              <w:numId w:val="9"/>
            </w:numPr>
            <w:rPr>
              <w:noProof/>
            </w:rPr>
          </w:pPr>
          <w:r w:rsidRPr="0043000B">
            <w:rPr>
              <w:noProof/>
            </w:rPr>
            <w:t>English short name… Text Field.</w:t>
          </w:r>
        </w:p>
        <w:p w:rsidR="0043000B" w:rsidRDefault="0043000B" w:rsidP="00B963FF">
          <w:pPr>
            <w:pStyle w:val="ListParagraph"/>
            <w:numPr>
              <w:ilvl w:val="0"/>
              <w:numId w:val="9"/>
            </w:numPr>
            <w:rPr>
              <w:b/>
              <w:bCs/>
              <w:noProof/>
            </w:rPr>
          </w:pPr>
          <w:r>
            <w:rPr>
              <w:b/>
              <w:bCs/>
              <w:noProof/>
            </w:rPr>
            <w:t xml:space="preserve">NB: Make a verfication that when theuser  write english name, allow to write only the english charcaters and don’t allow to write arabic characters and vice versa. </w:t>
          </w:r>
        </w:p>
        <w:p w:rsidR="0043000B" w:rsidRPr="0043000B" w:rsidRDefault="0043000B" w:rsidP="00B963FF">
          <w:pPr>
            <w:pStyle w:val="ListParagraph"/>
            <w:numPr>
              <w:ilvl w:val="0"/>
              <w:numId w:val="9"/>
            </w:numPr>
            <w:rPr>
              <w:b/>
              <w:bCs/>
              <w:noProof/>
            </w:rPr>
          </w:pPr>
          <w:r>
            <w:rPr>
              <w:noProof/>
            </w:rPr>
            <w:t>User first name</w:t>
          </w:r>
          <w:r w:rsidR="007D2577">
            <w:rPr>
              <w:noProof/>
            </w:rPr>
            <w:t>*</w:t>
          </w:r>
          <w:r>
            <w:rPr>
              <w:noProof/>
            </w:rPr>
            <w:t>…Text Field</w:t>
          </w:r>
        </w:p>
        <w:p w:rsidR="0043000B" w:rsidRPr="0043000B" w:rsidRDefault="0043000B" w:rsidP="00B963FF">
          <w:pPr>
            <w:pStyle w:val="ListParagraph"/>
            <w:numPr>
              <w:ilvl w:val="0"/>
              <w:numId w:val="9"/>
            </w:numPr>
            <w:rPr>
              <w:b/>
              <w:bCs/>
              <w:noProof/>
            </w:rPr>
          </w:pPr>
          <w:r>
            <w:rPr>
              <w:noProof/>
            </w:rPr>
            <w:t>Last Name</w:t>
          </w:r>
          <w:r w:rsidR="007D2577">
            <w:rPr>
              <w:noProof/>
            </w:rPr>
            <w:t>*</w:t>
          </w:r>
          <w:r>
            <w:rPr>
              <w:noProof/>
            </w:rPr>
            <w:t>…. Text Field.</w:t>
          </w:r>
        </w:p>
        <w:p w:rsidR="0043000B" w:rsidRPr="0043000B" w:rsidRDefault="0043000B" w:rsidP="00B963FF">
          <w:pPr>
            <w:pStyle w:val="ListParagraph"/>
            <w:numPr>
              <w:ilvl w:val="0"/>
              <w:numId w:val="9"/>
            </w:numPr>
            <w:rPr>
              <w:b/>
              <w:bCs/>
              <w:noProof/>
            </w:rPr>
          </w:pPr>
          <w:r>
            <w:rPr>
              <w:noProof/>
            </w:rPr>
            <w:t>Email</w:t>
          </w:r>
          <w:r w:rsidR="007D2577">
            <w:rPr>
              <w:noProof/>
            </w:rPr>
            <w:t>*</w:t>
          </w:r>
          <w:r>
            <w:rPr>
              <w:noProof/>
            </w:rPr>
            <w:t xml:space="preserve">…. </w:t>
          </w:r>
          <w:r w:rsidR="001D341C">
            <w:rPr>
              <w:noProof/>
            </w:rPr>
            <w:t>Text Field, Email must conform to the email regex.</w:t>
          </w:r>
        </w:p>
        <w:p w:rsidR="0043000B" w:rsidRPr="0043000B" w:rsidRDefault="0043000B" w:rsidP="00B963FF">
          <w:pPr>
            <w:pStyle w:val="ListParagraph"/>
            <w:numPr>
              <w:ilvl w:val="0"/>
              <w:numId w:val="9"/>
            </w:numPr>
            <w:rPr>
              <w:b/>
              <w:bCs/>
              <w:noProof/>
            </w:rPr>
          </w:pPr>
          <w:r>
            <w:rPr>
              <w:noProof/>
            </w:rPr>
            <w:t>Mobile</w:t>
          </w:r>
          <w:r w:rsidR="007D2577">
            <w:rPr>
              <w:noProof/>
            </w:rPr>
            <w:t>*</w:t>
          </w:r>
          <w:r>
            <w:rPr>
              <w:noProof/>
            </w:rPr>
            <w:t>… Text Field.</w:t>
          </w:r>
        </w:p>
        <w:p w:rsidR="0043000B" w:rsidRPr="001D341C" w:rsidRDefault="0043000B" w:rsidP="00B963FF">
          <w:pPr>
            <w:pStyle w:val="ListParagraph"/>
            <w:numPr>
              <w:ilvl w:val="0"/>
              <w:numId w:val="9"/>
            </w:numPr>
            <w:rPr>
              <w:b/>
              <w:bCs/>
              <w:noProof/>
            </w:rPr>
          </w:pPr>
          <w:r>
            <w:rPr>
              <w:noProof/>
            </w:rPr>
            <w:t>Password</w:t>
          </w:r>
          <w:r w:rsidR="007D2577">
            <w:rPr>
              <w:noProof/>
            </w:rPr>
            <w:t>*</w:t>
          </w:r>
          <w:r>
            <w:rPr>
              <w:noProof/>
            </w:rPr>
            <w:t xml:space="preserve">.   </w:t>
          </w:r>
          <w:r w:rsidR="001D341C">
            <w:rPr>
              <w:noProof/>
            </w:rPr>
            <w:t>Text Field.</w:t>
          </w:r>
        </w:p>
        <w:p w:rsidR="001D341C" w:rsidRPr="00A313C3" w:rsidRDefault="001D341C" w:rsidP="00B963FF">
          <w:pPr>
            <w:pStyle w:val="ListParagraph"/>
            <w:numPr>
              <w:ilvl w:val="1"/>
              <w:numId w:val="9"/>
            </w:numPr>
            <w:rPr>
              <w:noProof/>
            </w:rPr>
          </w:pPr>
          <w:r>
            <w:rPr>
              <w:noProof/>
            </w:rPr>
            <w:t>Accepts alphapitical, special characters and numerical entries</w:t>
          </w:r>
        </w:p>
        <w:p w:rsidR="001D341C" w:rsidRDefault="001D341C" w:rsidP="00B963FF">
          <w:pPr>
            <w:pStyle w:val="ListParagraph"/>
            <w:numPr>
              <w:ilvl w:val="1"/>
              <w:numId w:val="9"/>
            </w:numPr>
            <w:rPr>
              <w:noProof/>
            </w:rPr>
          </w:pPr>
          <w:r w:rsidRPr="00A313C3">
            <w:rPr>
              <w:noProof/>
            </w:rPr>
            <w:t>User password should be of 8 characters minimum length</w:t>
          </w:r>
        </w:p>
        <w:p w:rsidR="001D341C" w:rsidRPr="00A313C3" w:rsidRDefault="001D341C" w:rsidP="00B963FF">
          <w:pPr>
            <w:pStyle w:val="ListParagraph"/>
            <w:numPr>
              <w:ilvl w:val="1"/>
              <w:numId w:val="9"/>
            </w:numPr>
            <w:rPr>
              <w:noProof/>
            </w:rPr>
          </w:pPr>
          <w:r>
            <w:rPr>
              <w:noProof/>
            </w:rPr>
            <w:t xml:space="preserve">Does not allow the entry of the same character more than the half of the password length  </w:t>
          </w:r>
        </w:p>
        <w:p w:rsidR="001D341C" w:rsidRPr="0043000B" w:rsidRDefault="001D341C" w:rsidP="001D341C">
          <w:pPr>
            <w:pStyle w:val="ListParagraph"/>
            <w:ind w:left="1395"/>
            <w:rPr>
              <w:b/>
              <w:bCs/>
              <w:noProof/>
            </w:rPr>
          </w:pPr>
        </w:p>
        <w:p w:rsidR="0043000B" w:rsidRPr="0043000B" w:rsidRDefault="0043000B" w:rsidP="00B963FF">
          <w:pPr>
            <w:pStyle w:val="ListParagraph"/>
            <w:numPr>
              <w:ilvl w:val="0"/>
              <w:numId w:val="9"/>
            </w:numPr>
            <w:rPr>
              <w:b/>
              <w:bCs/>
              <w:noProof/>
            </w:rPr>
          </w:pPr>
          <w:r>
            <w:rPr>
              <w:noProof/>
            </w:rPr>
            <w:t>Confirm Password</w:t>
          </w:r>
          <w:r w:rsidR="007D2577">
            <w:rPr>
              <w:noProof/>
            </w:rPr>
            <w:t>*</w:t>
          </w:r>
          <w:r>
            <w:rPr>
              <w:noProof/>
            </w:rPr>
            <w:t>…</w:t>
          </w:r>
          <w:r w:rsidR="001D341C">
            <w:rPr>
              <w:noProof/>
            </w:rPr>
            <w:t xml:space="preserve"> Text Field,  Should match the password field.</w:t>
          </w:r>
        </w:p>
        <w:p w:rsidR="0043000B" w:rsidRPr="001D340E" w:rsidRDefault="007D2577" w:rsidP="00B963FF">
          <w:pPr>
            <w:pStyle w:val="ListParagraph"/>
            <w:numPr>
              <w:ilvl w:val="0"/>
              <w:numId w:val="9"/>
            </w:numPr>
            <w:rPr>
              <w:b/>
              <w:bCs/>
              <w:noProof/>
            </w:rPr>
          </w:pPr>
          <w:r>
            <w:rPr>
              <w:noProof/>
            </w:rPr>
            <w:t>Next Button, when the user clicks on it,</w:t>
          </w:r>
          <w:r w:rsidR="001D5798">
            <w:rPr>
              <w:noProof/>
            </w:rPr>
            <w:t xml:space="preserve">all the entered data will be saved and the user </w:t>
          </w:r>
          <w:r>
            <w:rPr>
              <w:noProof/>
            </w:rPr>
            <w:t xml:space="preserve"> will redirec</w:t>
          </w:r>
          <w:r w:rsidR="001D340E">
            <w:rPr>
              <w:noProof/>
            </w:rPr>
            <w:t xml:space="preserve">t to another screen to complete </w:t>
          </w:r>
          <w:r>
            <w:rPr>
              <w:noProof/>
            </w:rPr>
            <w:t>the registration process.</w:t>
          </w:r>
        </w:p>
        <w:p w:rsidR="001D340E" w:rsidRDefault="001D340E" w:rsidP="001D340E">
          <w:pPr>
            <w:rPr>
              <w:b/>
              <w:bCs/>
              <w:noProof/>
            </w:rPr>
          </w:pPr>
          <w:r>
            <w:rPr>
              <w:b/>
              <w:bCs/>
              <w:noProof/>
            </w:rPr>
            <w:t>Error Criteria:</w:t>
          </w:r>
        </w:p>
        <w:p w:rsidR="001D340E" w:rsidRPr="001D340E" w:rsidRDefault="001D340E" w:rsidP="001D340E">
          <w:pPr>
            <w:pStyle w:val="ListParagraph"/>
            <w:numPr>
              <w:ilvl w:val="0"/>
              <w:numId w:val="11"/>
            </w:numPr>
            <w:rPr>
              <w:b/>
              <w:bCs/>
              <w:noProof/>
            </w:rPr>
          </w:pPr>
          <w:r>
            <w:rPr>
              <w:noProof/>
            </w:rPr>
            <w:t xml:space="preserve">If the school name is already exists in the database, an error message will be displayed “This school name is already exists, Please contact us @ </w:t>
          </w:r>
          <w:hyperlink r:id="rId17" w:history="1">
            <w:r w:rsidRPr="00272741">
              <w:rPr>
                <w:rStyle w:val="Hyperlink"/>
                <w:noProof/>
              </w:rPr>
              <w:t>www.Badawar.com</w:t>
            </w:r>
          </w:hyperlink>
          <w:r>
            <w:rPr>
              <w:noProof/>
            </w:rPr>
            <w:t>”</w:t>
          </w:r>
        </w:p>
        <w:p w:rsidR="00E166EA" w:rsidRPr="00A313C3" w:rsidRDefault="00E166EA" w:rsidP="00E166EA">
          <w:pPr>
            <w:pStyle w:val="ListParagraph"/>
            <w:numPr>
              <w:ilvl w:val="0"/>
              <w:numId w:val="11"/>
            </w:numPr>
            <w:rPr>
              <w:noProof/>
            </w:rPr>
          </w:pPr>
          <w:r>
            <w:rPr>
              <w:noProof/>
            </w:rPr>
            <w:t xml:space="preserve">If the  English School </w:t>
          </w:r>
          <w:r w:rsidRPr="00A313C3">
            <w:rPr>
              <w:noProof/>
            </w:rPr>
            <w:t xml:space="preserve">Name </w:t>
          </w:r>
          <w:r>
            <w:rPr>
              <w:noProof/>
            </w:rPr>
            <w:t xml:space="preserve">or Arabic School name </w:t>
          </w:r>
          <w:r w:rsidRPr="00A313C3">
            <w:rPr>
              <w:noProof/>
            </w:rPr>
            <w:t>is not entered</w:t>
          </w:r>
        </w:p>
        <w:p w:rsidR="00E166EA" w:rsidRPr="00A313C3" w:rsidRDefault="00E166EA" w:rsidP="00E166EA">
          <w:pPr>
            <w:pStyle w:val="ListParagraph"/>
            <w:numPr>
              <w:ilvl w:val="1"/>
              <w:numId w:val="11"/>
            </w:numPr>
            <w:rPr>
              <w:noProof/>
            </w:rPr>
          </w:pPr>
          <w:r w:rsidRPr="00A313C3">
            <w:rPr>
              <w:noProof/>
            </w:rPr>
            <w:t>Error message must be displayed, “</w:t>
          </w:r>
          <w:r>
            <w:rPr>
              <w:noProof/>
            </w:rPr>
            <w:t xml:space="preserve"> School </w:t>
          </w:r>
          <w:r w:rsidRPr="00A313C3">
            <w:rPr>
              <w:noProof/>
            </w:rPr>
            <w:t xml:space="preserve">Name </w:t>
          </w:r>
          <w:r>
            <w:rPr>
              <w:noProof/>
            </w:rPr>
            <w:t xml:space="preserve">cannot </w:t>
          </w:r>
          <w:r w:rsidRPr="00A313C3">
            <w:rPr>
              <w:noProof/>
            </w:rPr>
            <w:t>empty!”</w:t>
          </w:r>
        </w:p>
        <w:p w:rsidR="00E166EA" w:rsidRPr="00A313C3" w:rsidRDefault="00E166EA" w:rsidP="00E166EA">
          <w:pPr>
            <w:pStyle w:val="ListParagraph"/>
            <w:numPr>
              <w:ilvl w:val="0"/>
              <w:numId w:val="11"/>
            </w:numPr>
            <w:rPr>
              <w:noProof/>
            </w:rPr>
          </w:pPr>
          <w:r w:rsidRPr="00A313C3">
            <w:rPr>
              <w:noProof/>
            </w:rPr>
            <w:t>Email field is empty</w:t>
          </w:r>
        </w:p>
        <w:p w:rsidR="00E166EA" w:rsidRPr="00A313C3" w:rsidRDefault="00E166EA" w:rsidP="00E166EA">
          <w:pPr>
            <w:pStyle w:val="ListParagraph"/>
            <w:numPr>
              <w:ilvl w:val="1"/>
              <w:numId w:val="11"/>
            </w:numPr>
            <w:rPr>
              <w:noProof/>
            </w:rPr>
          </w:pPr>
          <w:r w:rsidRPr="00A313C3">
            <w:rPr>
              <w:noProof/>
            </w:rPr>
            <w:lastRenderedPageBreak/>
            <w:t xml:space="preserve">Error message must be displayed, “Email </w:t>
          </w:r>
          <w:r>
            <w:rPr>
              <w:noProof/>
            </w:rPr>
            <w:t>cannot</w:t>
          </w:r>
          <w:r w:rsidRPr="00A313C3">
            <w:rPr>
              <w:noProof/>
            </w:rPr>
            <w:t xml:space="preserve"> empty!”</w:t>
          </w:r>
        </w:p>
        <w:p w:rsidR="00E166EA" w:rsidRPr="00A313C3" w:rsidRDefault="00E166EA" w:rsidP="00E166EA">
          <w:pPr>
            <w:pStyle w:val="ListParagraph"/>
            <w:numPr>
              <w:ilvl w:val="0"/>
              <w:numId w:val="11"/>
            </w:numPr>
            <w:rPr>
              <w:noProof/>
            </w:rPr>
          </w:pPr>
          <w:r w:rsidRPr="00A313C3">
            <w:rPr>
              <w:noProof/>
            </w:rPr>
            <w:t>Email value doesn’t conform to the email regex</w:t>
          </w:r>
        </w:p>
        <w:p w:rsidR="00E166EA" w:rsidRPr="00A313C3" w:rsidRDefault="00E166EA" w:rsidP="00E166EA">
          <w:pPr>
            <w:pStyle w:val="ListParagraph"/>
            <w:numPr>
              <w:ilvl w:val="1"/>
              <w:numId w:val="11"/>
            </w:numPr>
            <w:rPr>
              <w:noProof/>
            </w:rPr>
          </w:pPr>
          <w:r w:rsidRPr="00A313C3">
            <w:rPr>
              <w:noProof/>
            </w:rPr>
            <w:t xml:space="preserve">Error message must be displayed, “Warning! </w:t>
          </w:r>
          <w:r>
            <w:rPr>
              <w:noProof/>
            </w:rPr>
            <w:t xml:space="preserve">Invalid </w:t>
          </w:r>
          <w:r w:rsidRPr="00A313C3">
            <w:rPr>
              <w:noProof/>
            </w:rPr>
            <w:t>email</w:t>
          </w:r>
          <w:r>
            <w:rPr>
              <w:noProof/>
            </w:rPr>
            <w:t xml:space="preserve"> format</w:t>
          </w:r>
          <w:r w:rsidRPr="00A313C3">
            <w:rPr>
              <w:noProof/>
            </w:rPr>
            <w:t>..”</w:t>
          </w:r>
        </w:p>
        <w:p w:rsidR="00E166EA" w:rsidRPr="00A313C3" w:rsidRDefault="00E166EA" w:rsidP="00E166EA">
          <w:pPr>
            <w:pStyle w:val="ListParagraph"/>
            <w:numPr>
              <w:ilvl w:val="0"/>
              <w:numId w:val="11"/>
            </w:numPr>
            <w:rPr>
              <w:noProof/>
            </w:rPr>
          </w:pPr>
          <w:r w:rsidRPr="00A313C3">
            <w:rPr>
              <w:noProof/>
            </w:rPr>
            <w:t>Email is registered before</w:t>
          </w:r>
        </w:p>
        <w:p w:rsidR="00E166EA" w:rsidRPr="00A313C3" w:rsidRDefault="00E166EA" w:rsidP="00E166EA">
          <w:pPr>
            <w:pStyle w:val="ListParagraph"/>
            <w:numPr>
              <w:ilvl w:val="1"/>
              <w:numId w:val="11"/>
            </w:numPr>
            <w:rPr>
              <w:noProof/>
            </w:rPr>
          </w:pPr>
          <w:r w:rsidRPr="00A313C3">
            <w:rPr>
              <w:noProof/>
            </w:rPr>
            <w:t>Error message must be displayed, “Warning! T</w:t>
          </w:r>
          <w:r>
            <w:rPr>
              <w:noProof/>
            </w:rPr>
            <w:t>his email is already registered, if you forgot your password, click forgot password</w:t>
          </w:r>
          <w:r w:rsidRPr="00A313C3">
            <w:rPr>
              <w:noProof/>
            </w:rPr>
            <w:t>”</w:t>
          </w:r>
        </w:p>
        <w:p w:rsidR="00E166EA" w:rsidRPr="00A313C3" w:rsidRDefault="00E166EA" w:rsidP="00E166EA">
          <w:pPr>
            <w:pStyle w:val="ListParagraph"/>
            <w:numPr>
              <w:ilvl w:val="0"/>
              <w:numId w:val="11"/>
            </w:numPr>
            <w:rPr>
              <w:noProof/>
            </w:rPr>
          </w:pPr>
          <w:r w:rsidRPr="00A313C3">
            <w:rPr>
              <w:noProof/>
            </w:rPr>
            <w:t>Password length is less than 8 characters</w:t>
          </w:r>
        </w:p>
        <w:p w:rsidR="00E166EA" w:rsidRPr="00A313C3" w:rsidRDefault="00E166EA" w:rsidP="00E166EA">
          <w:pPr>
            <w:pStyle w:val="ListParagraph"/>
            <w:numPr>
              <w:ilvl w:val="1"/>
              <w:numId w:val="11"/>
            </w:numPr>
            <w:rPr>
              <w:noProof/>
            </w:rPr>
          </w:pPr>
          <w:r w:rsidRPr="00A313C3">
            <w:rPr>
              <w:noProof/>
            </w:rPr>
            <w:t>Error message must be displayed, “Password length should be of 8 characters long at least.”</w:t>
          </w:r>
        </w:p>
        <w:p w:rsidR="00E166EA" w:rsidRPr="00A313C3" w:rsidRDefault="00E166EA" w:rsidP="00E166EA">
          <w:pPr>
            <w:pStyle w:val="ListParagraph"/>
            <w:numPr>
              <w:ilvl w:val="0"/>
              <w:numId w:val="11"/>
            </w:numPr>
            <w:rPr>
              <w:noProof/>
            </w:rPr>
          </w:pPr>
          <w:r w:rsidRPr="00A313C3">
            <w:rPr>
              <w:noProof/>
            </w:rPr>
            <w:t>Confirm password field value doesn’t match the password field</w:t>
          </w:r>
        </w:p>
        <w:p w:rsidR="00E166EA" w:rsidRPr="00A313C3" w:rsidRDefault="00E166EA" w:rsidP="00E166EA">
          <w:pPr>
            <w:pStyle w:val="ListParagraph"/>
            <w:numPr>
              <w:ilvl w:val="1"/>
              <w:numId w:val="11"/>
            </w:numPr>
            <w:rPr>
              <w:noProof/>
            </w:rPr>
          </w:pPr>
          <w:r w:rsidRPr="00A313C3">
            <w:rPr>
              <w:noProof/>
            </w:rPr>
            <w:t>Error message must b</w:t>
          </w:r>
          <w:r>
            <w:rPr>
              <w:noProof/>
            </w:rPr>
            <w:t>e displayed, “Password doesn’t match</w:t>
          </w:r>
          <w:r w:rsidRPr="00A313C3">
            <w:rPr>
              <w:noProof/>
            </w:rPr>
            <w:t>!”</w:t>
          </w:r>
        </w:p>
        <w:p w:rsidR="00E166EA" w:rsidRPr="00A313C3" w:rsidRDefault="00E166EA" w:rsidP="00E166EA">
          <w:pPr>
            <w:pStyle w:val="ListParagraph"/>
            <w:numPr>
              <w:ilvl w:val="0"/>
              <w:numId w:val="11"/>
            </w:numPr>
            <w:rPr>
              <w:noProof/>
            </w:rPr>
          </w:pPr>
          <w:r w:rsidRPr="00A313C3">
            <w:rPr>
              <w:noProof/>
            </w:rPr>
            <w:t>Confirm password field value length is not 8 characters long</w:t>
          </w:r>
        </w:p>
        <w:p w:rsidR="00E166EA" w:rsidRPr="00A313C3" w:rsidRDefault="00E166EA" w:rsidP="00E166EA">
          <w:pPr>
            <w:pStyle w:val="ListParagraph"/>
            <w:numPr>
              <w:ilvl w:val="1"/>
              <w:numId w:val="11"/>
            </w:numPr>
            <w:rPr>
              <w:noProof/>
            </w:rPr>
          </w:pPr>
          <w:r w:rsidRPr="00A313C3">
            <w:rPr>
              <w:noProof/>
            </w:rPr>
            <w:t>Error message must be displayed, instantly while typing, “Confirm Password length should be of 8 characters long at least.”</w:t>
          </w:r>
        </w:p>
        <w:p w:rsidR="00E166EA" w:rsidRPr="00A313C3" w:rsidRDefault="00E166EA" w:rsidP="00E166EA">
          <w:pPr>
            <w:pStyle w:val="ListParagraph"/>
            <w:numPr>
              <w:ilvl w:val="0"/>
              <w:numId w:val="11"/>
            </w:numPr>
            <w:rPr>
              <w:noProof/>
            </w:rPr>
          </w:pPr>
          <w:r w:rsidRPr="00A313C3">
            <w:rPr>
              <w:noProof/>
            </w:rPr>
            <w:t>Internet connection is lost</w:t>
          </w:r>
        </w:p>
        <w:p w:rsidR="00E166EA" w:rsidRPr="00A313C3" w:rsidRDefault="00E166EA" w:rsidP="00E166EA">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1D340E" w:rsidRDefault="001D340E" w:rsidP="00E166EA">
          <w:pPr>
            <w:pStyle w:val="ListParagraph"/>
            <w:ind w:left="792"/>
            <w:rPr>
              <w:b/>
              <w:bCs/>
              <w:noProof/>
            </w:rPr>
          </w:pPr>
        </w:p>
        <w:p w:rsidR="00EA2DB1" w:rsidRDefault="00EA2DB1" w:rsidP="00EA2DB1">
          <w:pPr>
            <w:pStyle w:val="ListParagraph"/>
            <w:ind w:left="0"/>
            <w:rPr>
              <w:b/>
              <w:bCs/>
              <w:noProof/>
            </w:rPr>
          </w:pPr>
          <w:r>
            <w:rPr>
              <w:b/>
              <w:bCs/>
              <w:noProof/>
              <w:lang w:eastAsia="en-US"/>
            </w:rPr>
            <w:lastRenderedPageBreak/>
            <w:drawing>
              <wp:inline distT="0" distB="0" distL="0" distR="0" wp14:anchorId="7531B7FA" wp14:editId="0F6BF0FA">
                <wp:extent cx="5943600" cy="5758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adawar  registratio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58815"/>
                        </a:xfrm>
                        <a:prstGeom prst="rect">
                          <a:avLst/>
                        </a:prstGeom>
                      </pic:spPr>
                    </pic:pic>
                  </a:graphicData>
                </a:graphic>
              </wp:inline>
            </w:drawing>
          </w: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EA2DB1" w:rsidRDefault="00EA2DB1" w:rsidP="00E166EA">
          <w:pPr>
            <w:pStyle w:val="ListParagraph"/>
            <w:ind w:left="792"/>
            <w:rPr>
              <w:b/>
              <w:bCs/>
              <w:noProof/>
            </w:rPr>
          </w:pPr>
        </w:p>
        <w:p w:rsidR="00F238C4" w:rsidRDefault="00F238C4" w:rsidP="00E166EA">
          <w:pPr>
            <w:pStyle w:val="ListParagraph"/>
            <w:ind w:left="792"/>
            <w:rPr>
              <w:b/>
              <w:bCs/>
              <w:noProof/>
            </w:rPr>
          </w:pPr>
        </w:p>
        <w:p w:rsidR="00F238C4" w:rsidRDefault="00F238C4" w:rsidP="00E166EA">
          <w:pPr>
            <w:pStyle w:val="ListParagraph"/>
            <w:ind w:left="792"/>
            <w:rPr>
              <w:b/>
              <w:bCs/>
              <w:noProof/>
            </w:rPr>
          </w:pPr>
        </w:p>
        <w:p w:rsidR="00F238C4" w:rsidRDefault="00F238C4" w:rsidP="00E166EA">
          <w:pPr>
            <w:pStyle w:val="ListParagraph"/>
            <w:ind w:left="792"/>
            <w:rPr>
              <w:b/>
              <w:bCs/>
              <w:noProof/>
            </w:rPr>
          </w:pPr>
        </w:p>
        <w:p w:rsidR="00EA2DB1" w:rsidRDefault="00EA2DB1" w:rsidP="00EA2DB1">
          <w:pPr>
            <w:pStyle w:val="ListParagraph"/>
            <w:ind w:left="72"/>
            <w:rPr>
              <w:b/>
              <w:bCs/>
              <w:noProof/>
            </w:rPr>
          </w:pPr>
        </w:p>
        <w:p w:rsidR="00EA1579" w:rsidRDefault="00EA1579" w:rsidP="00E166EA">
          <w:pPr>
            <w:pStyle w:val="ListParagraph"/>
            <w:ind w:left="792"/>
            <w:rPr>
              <w:b/>
              <w:bCs/>
              <w:noProof/>
            </w:rPr>
          </w:pPr>
        </w:p>
        <w:p w:rsidR="00EA1579" w:rsidRDefault="00EA1579" w:rsidP="00EA1579">
          <w:pPr>
            <w:rPr>
              <w:noProof/>
            </w:rPr>
          </w:pPr>
          <w:r w:rsidRPr="00EA1579">
            <w:rPr>
              <w:b/>
              <w:bCs/>
              <w:noProof/>
            </w:rPr>
            <w:lastRenderedPageBreak/>
            <w:t>5.</w:t>
          </w:r>
          <w:r>
            <w:rPr>
              <w:b/>
              <w:bCs/>
              <w:noProof/>
            </w:rPr>
            <w:t xml:space="preserve"> </w:t>
          </w:r>
          <w:r>
            <w:rPr>
              <w:noProof/>
            </w:rPr>
            <w:t xml:space="preserve">Branch Details Registration </w:t>
          </w:r>
          <w:r w:rsidRPr="00EA1579">
            <w:rPr>
              <w:noProof/>
            </w:rPr>
            <w:t>Screen</w:t>
          </w:r>
        </w:p>
        <w:p w:rsidR="00EA1579" w:rsidRDefault="00EA1579" w:rsidP="00EA1579">
          <w:pPr>
            <w:rPr>
              <w:noProof/>
            </w:rPr>
          </w:pPr>
          <w:r>
            <w:rPr>
              <w:noProof/>
            </w:rPr>
            <w:t xml:space="preserve">As a user , </w:t>
          </w:r>
          <w:r w:rsidR="001D5798">
            <w:rPr>
              <w:noProof/>
            </w:rPr>
            <w:t>I want to enter the branch details, so that it will be added to the school details to be registered.</w:t>
          </w:r>
        </w:p>
        <w:p w:rsidR="001D5798" w:rsidRDefault="001D5798" w:rsidP="00EA1579">
          <w:pPr>
            <w:rPr>
              <w:b/>
              <w:bCs/>
              <w:noProof/>
            </w:rPr>
          </w:pPr>
          <w:r w:rsidRPr="001D5798">
            <w:rPr>
              <w:b/>
              <w:bCs/>
              <w:noProof/>
            </w:rPr>
            <w:t>Acceptance Criteria:</w:t>
          </w:r>
        </w:p>
        <w:p w:rsidR="001D5798" w:rsidRDefault="00AD4E75" w:rsidP="001D5798">
          <w:pPr>
            <w:pStyle w:val="ListParagraph"/>
            <w:numPr>
              <w:ilvl w:val="0"/>
              <w:numId w:val="13"/>
            </w:numPr>
            <w:rPr>
              <w:noProof/>
            </w:rPr>
          </w:pPr>
          <w:r>
            <w:rPr>
              <w:noProof/>
            </w:rPr>
            <w:t>English Branch Name*…Text Field.</w:t>
          </w:r>
        </w:p>
        <w:p w:rsidR="00AD4E75" w:rsidRDefault="00AD4E75" w:rsidP="001D5798">
          <w:pPr>
            <w:pStyle w:val="ListParagraph"/>
            <w:numPr>
              <w:ilvl w:val="0"/>
              <w:numId w:val="13"/>
            </w:numPr>
            <w:rPr>
              <w:noProof/>
            </w:rPr>
          </w:pPr>
          <w:r>
            <w:rPr>
              <w:noProof/>
            </w:rPr>
            <w:t>English Branch short name.. Text field.</w:t>
          </w:r>
        </w:p>
        <w:p w:rsidR="00AD4E75" w:rsidRDefault="00AD4E75" w:rsidP="001D5798">
          <w:pPr>
            <w:pStyle w:val="ListParagraph"/>
            <w:numPr>
              <w:ilvl w:val="0"/>
              <w:numId w:val="13"/>
            </w:numPr>
            <w:rPr>
              <w:noProof/>
            </w:rPr>
          </w:pPr>
          <w:r>
            <w:rPr>
              <w:noProof/>
            </w:rPr>
            <w:t>Arabic Branch name*.. Text Field.</w:t>
          </w:r>
        </w:p>
        <w:p w:rsidR="000F558A" w:rsidRDefault="000F558A" w:rsidP="000F558A">
          <w:pPr>
            <w:pStyle w:val="ListParagraph"/>
            <w:numPr>
              <w:ilvl w:val="0"/>
              <w:numId w:val="13"/>
            </w:numPr>
            <w:rPr>
              <w:b/>
              <w:bCs/>
              <w:noProof/>
            </w:rPr>
          </w:pPr>
          <w:r>
            <w:rPr>
              <w:b/>
              <w:bCs/>
              <w:noProof/>
            </w:rPr>
            <w:t xml:space="preserve">NB: Make a verfication that when theuser  write english name, allow to write only the english charcaters and don’t allow to write arabic characters and vice versa. </w:t>
          </w:r>
        </w:p>
        <w:p w:rsidR="00AD4E75" w:rsidRDefault="00AD4E75" w:rsidP="001D5798">
          <w:pPr>
            <w:pStyle w:val="ListParagraph"/>
            <w:numPr>
              <w:ilvl w:val="0"/>
              <w:numId w:val="13"/>
            </w:numPr>
            <w:rPr>
              <w:noProof/>
            </w:rPr>
          </w:pPr>
          <w:r>
            <w:rPr>
              <w:noProof/>
            </w:rPr>
            <w:t>City*..Drop down menu with all cities.</w:t>
          </w:r>
        </w:p>
        <w:p w:rsidR="00AD4E75" w:rsidRDefault="00AD4E75" w:rsidP="001D5798">
          <w:pPr>
            <w:pStyle w:val="ListParagraph"/>
            <w:numPr>
              <w:ilvl w:val="0"/>
              <w:numId w:val="13"/>
            </w:numPr>
            <w:rPr>
              <w:noProof/>
            </w:rPr>
          </w:pPr>
          <w:r>
            <w:rPr>
              <w:noProof/>
            </w:rPr>
            <w:t>Zone*… Drop down menu display all zones in the selected city.</w:t>
          </w:r>
        </w:p>
        <w:p w:rsidR="00AD4E75" w:rsidRDefault="00AD4E75" w:rsidP="001D5798">
          <w:pPr>
            <w:pStyle w:val="ListParagraph"/>
            <w:numPr>
              <w:ilvl w:val="0"/>
              <w:numId w:val="13"/>
            </w:numPr>
            <w:rPr>
              <w:noProof/>
            </w:rPr>
          </w:pPr>
          <w:r>
            <w:rPr>
              <w:noProof/>
            </w:rPr>
            <w:t>English Address*… Text field.</w:t>
          </w:r>
        </w:p>
        <w:p w:rsidR="00AD4E75" w:rsidRDefault="00AD4E75" w:rsidP="001D5798">
          <w:pPr>
            <w:pStyle w:val="ListParagraph"/>
            <w:numPr>
              <w:ilvl w:val="0"/>
              <w:numId w:val="13"/>
            </w:numPr>
            <w:rPr>
              <w:noProof/>
            </w:rPr>
          </w:pPr>
          <w:r>
            <w:rPr>
              <w:noProof/>
            </w:rPr>
            <w:t>Arabic Address*… Text Field.</w:t>
          </w:r>
        </w:p>
        <w:p w:rsidR="00AD4E75" w:rsidRDefault="00AD4E75" w:rsidP="001D5798">
          <w:pPr>
            <w:pStyle w:val="ListParagraph"/>
            <w:numPr>
              <w:ilvl w:val="0"/>
              <w:numId w:val="13"/>
            </w:numPr>
            <w:rPr>
              <w:noProof/>
            </w:rPr>
          </w:pPr>
          <w:r>
            <w:rPr>
              <w:noProof/>
            </w:rPr>
            <w:t>Email*… Text Field.</w:t>
          </w:r>
        </w:p>
        <w:p w:rsidR="00AD4E75" w:rsidRDefault="00AD4E75" w:rsidP="001D5798">
          <w:pPr>
            <w:pStyle w:val="ListParagraph"/>
            <w:numPr>
              <w:ilvl w:val="0"/>
              <w:numId w:val="13"/>
            </w:numPr>
            <w:rPr>
              <w:noProof/>
            </w:rPr>
          </w:pPr>
          <w:r>
            <w:rPr>
              <w:noProof/>
            </w:rPr>
            <w:t>Phone*…Text Field.</w:t>
          </w:r>
        </w:p>
        <w:p w:rsidR="00AD4E75" w:rsidRDefault="00AD4E75" w:rsidP="001D5798">
          <w:pPr>
            <w:pStyle w:val="ListParagraph"/>
            <w:numPr>
              <w:ilvl w:val="0"/>
              <w:numId w:val="13"/>
            </w:numPr>
            <w:rPr>
              <w:noProof/>
            </w:rPr>
          </w:pPr>
          <w:r>
            <w:rPr>
              <w:noProof/>
            </w:rPr>
            <w:t>IB Certified… CheckBox</w:t>
          </w:r>
        </w:p>
        <w:p w:rsidR="00AD4E75" w:rsidRDefault="00AD4E75" w:rsidP="001D5798">
          <w:pPr>
            <w:pStyle w:val="ListParagraph"/>
            <w:numPr>
              <w:ilvl w:val="0"/>
              <w:numId w:val="13"/>
            </w:numPr>
            <w:rPr>
              <w:noProof/>
            </w:rPr>
          </w:pPr>
          <w:r>
            <w:rPr>
              <w:noProof/>
            </w:rPr>
            <w:t>Shadow Teacher.. CheckBox.</w:t>
          </w:r>
        </w:p>
        <w:p w:rsidR="00AD4E75" w:rsidRDefault="006002A6" w:rsidP="001D5798">
          <w:pPr>
            <w:pStyle w:val="ListParagraph"/>
            <w:numPr>
              <w:ilvl w:val="0"/>
              <w:numId w:val="13"/>
            </w:numPr>
            <w:rPr>
              <w:noProof/>
            </w:rPr>
          </w:pPr>
          <w:r>
            <w:rPr>
              <w:noProof/>
            </w:rPr>
            <w:t>Is Main… CheckBox</w:t>
          </w:r>
          <w:r w:rsidR="000F558A">
            <w:rPr>
              <w:noProof/>
            </w:rPr>
            <w:t>..If it is checked then it is the main branch of the school.</w:t>
          </w:r>
        </w:p>
        <w:p w:rsidR="006002A6" w:rsidRDefault="006002A6" w:rsidP="001D5798">
          <w:pPr>
            <w:pStyle w:val="ListParagraph"/>
            <w:numPr>
              <w:ilvl w:val="0"/>
              <w:numId w:val="13"/>
            </w:numPr>
            <w:rPr>
              <w:noProof/>
            </w:rPr>
          </w:pPr>
          <w:r>
            <w:rPr>
              <w:noProof/>
            </w:rPr>
            <w:t>Facebook…TextField</w:t>
          </w:r>
        </w:p>
        <w:p w:rsidR="000F558A" w:rsidRDefault="000F558A" w:rsidP="001D5798">
          <w:pPr>
            <w:pStyle w:val="ListParagraph"/>
            <w:numPr>
              <w:ilvl w:val="0"/>
              <w:numId w:val="13"/>
            </w:numPr>
            <w:rPr>
              <w:noProof/>
            </w:rPr>
          </w:pPr>
          <w:r>
            <w:rPr>
              <w:noProof/>
            </w:rPr>
            <w:t>Website..TextField</w:t>
          </w:r>
        </w:p>
        <w:p w:rsidR="000F558A" w:rsidRDefault="000F558A" w:rsidP="001D5798">
          <w:pPr>
            <w:pStyle w:val="ListParagraph"/>
            <w:numPr>
              <w:ilvl w:val="0"/>
              <w:numId w:val="13"/>
            </w:numPr>
            <w:rPr>
              <w:noProof/>
            </w:rPr>
          </w:pPr>
          <w:r>
            <w:rPr>
              <w:noProof/>
            </w:rPr>
            <w:t xml:space="preserve">AddPOI…TextField…the user can enter his location directly or he can click on </w:t>
          </w:r>
          <w:r w:rsidR="00C60F9D">
            <w:rPr>
              <w:noProof/>
            </w:rPr>
            <w:t>“</w:t>
          </w:r>
          <w:r>
            <w:rPr>
              <w:noProof/>
            </w:rPr>
            <w:t>my location</w:t>
          </w:r>
          <w:r w:rsidR="00C60F9D">
            <w:rPr>
              <w:noProof/>
            </w:rPr>
            <w:t>”</w:t>
          </w:r>
          <w:r>
            <w:rPr>
              <w:noProof/>
            </w:rPr>
            <w:t xml:space="preserve"> link</w:t>
          </w:r>
          <w:r w:rsidR="00C60F9D">
            <w:rPr>
              <w:noProof/>
            </w:rPr>
            <w:t>. Then navigate his location.</w:t>
          </w:r>
        </w:p>
        <w:p w:rsidR="00C60F9D" w:rsidRDefault="00C60F9D" w:rsidP="001D5798">
          <w:pPr>
            <w:pStyle w:val="ListParagraph"/>
            <w:numPr>
              <w:ilvl w:val="0"/>
              <w:numId w:val="13"/>
            </w:numPr>
            <w:rPr>
              <w:noProof/>
            </w:rPr>
          </w:pPr>
          <w:r>
            <w:rPr>
              <w:noProof/>
            </w:rPr>
            <w:t>Add Facility, there is + sign beside it to add new facilty from.</w:t>
          </w:r>
        </w:p>
        <w:p w:rsidR="00C60F9D" w:rsidRDefault="00C60F9D" w:rsidP="00C60F9D">
          <w:pPr>
            <w:pStyle w:val="ListParagraph"/>
            <w:numPr>
              <w:ilvl w:val="0"/>
              <w:numId w:val="13"/>
            </w:numPr>
            <w:rPr>
              <w:noProof/>
            </w:rPr>
          </w:pPr>
          <w:r>
            <w:rPr>
              <w:noProof/>
            </w:rPr>
            <w:t>Add Certificate , there is + sign beside it to add new certificate from.</w:t>
          </w:r>
        </w:p>
        <w:p w:rsidR="00C60F9D" w:rsidRDefault="00C60F9D" w:rsidP="00C60F9D">
          <w:pPr>
            <w:pStyle w:val="ListParagraph"/>
            <w:numPr>
              <w:ilvl w:val="0"/>
              <w:numId w:val="13"/>
            </w:numPr>
            <w:rPr>
              <w:noProof/>
            </w:rPr>
          </w:pPr>
          <w:r>
            <w:rPr>
              <w:noProof/>
            </w:rPr>
            <w:t>Add contact, there is + sign beside it to add new contact  from.</w:t>
          </w:r>
        </w:p>
        <w:p w:rsidR="00C60F9D" w:rsidRDefault="00C60F9D" w:rsidP="00C60F9D">
          <w:pPr>
            <w:pStyle w:val="ListParagraph"/>
            <w:numPr>
              <w:ilvl w:val="0"/>
              <w:numId w:val="13"/>
            </w:numPr>
            <w:rPr>
              <w:noProof/>
            </w:rPr>
          </w:pPr>
          <w:r>
            <w:rPr>
              <w:noProof/>
            </w:rPr>
            <w:t>Add Gallery, there is + sign beside it to add new image from.</w:t>
          </w:r>
        </w:p>
        <w:p w:rsidR="00C60F9D" w:rsidRDefault="00C60F9D" w:rsidP="00C60F9D">
          <w:pPr>
            <w:pStyle w:val="ListParagraph"/>
            <w:numPr>
              <w:ilvl w:val="0"/>
              <w:numId w:val="13"/>
            </w:numPr>
            <w:rPr>
              <w:noProof/>
            </w:rPr>
          </w:pPr>
          <w:r>
            <w:rPr>
              <w:noProof/>
            </w:rPr>
            <w:t>Add Fees, there is + sign beside it to add new academic details from.</w:t>
          </w:r>
        </w:p>
        <w:p w:rsidR="00C60F9D" w:rsidRDefault="00C60F9D" w:rsidP="001D5798">
          <w:pPr>
            <w:pStyle w:val="ListParagraph"/>
            <w:numPr>
              <w:ilvl w:val="0"/>
              <w:numId w:val="13"/>
            </w:numPr>
            <w:rPr>
              <w:noProof/>
            </w:rPr>
          </w:pPr>
          <w:r>
            <w:rPr>
              <w:noProof/>
            </w:rPr>
            <w:t>Register button.. when the user clicks on it all the enetered data saved in the database</w:t>
          </w:r>
          <w:r w:rsidR="00862019">
            <w:rPr>
              <w:noProof/>
            </w:rPr>
            <w:t>, and a pop up message appeared “Your account will be activated after the admin approval”</w:t>
          </w:r>
        </w:p>
        <w:p w:rsidR="00862019" w:rsidRDefault="00862019" w:rsidP="00862019">
          <w:pPr>
            <w:rPr>
              <w:b/>
              <w:bCs/>
              <w:noProof/>
            </w:rPr>
          </w:pPr>
          <w:r w:rsidRPr="00862019">
            <w:rPr>
              <w:b/>
              <w:bCs/>
              <w:noProof/>
            </w:rPr>
            <w:t>Error Criteria:</w:t>
          </w:r>
        </w:p>
        <w:p w:rsidR="00862019" w:rsidRPr="00862019" w:rsidRDefault="00862019" w:rsidP="00862019">
          <w:pPr>
            <w:rPr>
              <w:b/>
              <w:bCs/>
              <w:noProof/>
            </w:rPr>
          </w:pPr>
        </w:p>
        <w:p w:rsidR="00862019" w:rsidRPr="00A313C3" w:rsidRDefault="00862019" w:rsidP="00862019">
          <w:pPr>
            <w:pStyle w:val="ListParagraph"/>
            <w:numPr>
              <w:ilvl w:val="0"/>
              <w:numId w:val="11"/>
            </w:numPr>
            <w:rPr>
              <w:noProof/>
            </w:rPr>
          </w:pPr>
          <w:r w:rsidRPr="00A313C3">
            <w:rPr>
              <w:noProof/>
            </w:rPr>
            <w:t>Internet connection is lost</w:t>
          </w:r>
        </w:p>
        <w:p w:rsidR="00862019" w:rsidRDefault="00862019" w:rsidP="00862019">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862019" w:rsidRPr="00A313C3" w:rsidRDefault="00862019" w:rsidP="00862019">
          <w:pPr>
            <w:pStyle w:val="ListParagraph"/>
            <w:numPr>
              <w:ilvl w:val="0"/>
              <w:numId w:val="11"/>
            </w:numPr>
            <w:rPr>
              <w:noProof/>
            </w:rPr>
          </w:pPr>
          <w:r>
            <w:rPr>
              <w:noProof/>
            </w:rPr>
            <w:t xml:space="preserve">Branch name english or Arabic </w:t>
          </w:r>
          <w:r w:rsidRPr="00A313C3">
            <w:rPr>
              <w:noProof/>
            </w:rPr>
            <w:t xml:space="preserve"> field is empty</w:t>
          </w:r>
        </w:p>
        <w:p w:rsidR="00862019" w:rsidRPr="00A313C3" w:rsidRDefault="00862019" w:rsidP="00862019">
          <w:pPr>
            <w:pStyle w:val="ListParagraph"/>
            <w:numPr>
              <w:ilvl w:val="1"/>
              <w:numId w:val="11"/>
            </w:numPr>
            <w:rPr>
              <w:noProof/>
            </w:rPr>
          </w:pPr>
          <w:r w:rsidRPr="00A313C3">
            <w:rPr>
              <w:noProof/>
            </w:rPr>
            <w:t>Error message must be displayed, “</w:t>
          </w:r>
          <w:r>
            <w:rPr>
              <w:noProof/>
            </w:rPr>
            <w:t xml:space="preserve">Branch name </w:t>
          </w:r>
          <w:r w:rsidRPr="00A313C3">
            <w:rPr>
              <w:noProof/>
            </w:rPr>
            <w:t xml:space="preserve"> </w:t>
          </w:r>
          <w:r>
            <w:rPr>
              <w:noProof/>
            </w:rPr>
            <w:t>cannot</w:t>
          </w:r>
          <w:r w:rsidRPr="00A313C3">
            <w:rPr>
              <w:noProof/>
            </w:rPr>
            <w:t xml:space="preserve"> empty!”</w:t>
          </w:r>
        </w:p>
        <w:p w:rsidR="00862019" w:rsidRPr="00A313C3" w:rsidRDefault="00862019" w:rsidP="00862019">
          <w:pPr>
            <w:pStyle w:val="ListParagraph"/>
            <w:numPr>
              <w:ilvl w:val="0"/>
              <w:numId w:val="11"/>
            </w:numPr>
            <w:rPr>
              <w:noProof/>
            </w:rPr>
          </w:pPr>
          <w:r>
            <w:rPr>
              <w:noProof/>
            </w:rPr>
            <w:t>City</w:t>
          </w:r>
          <w:r w:rsidRPr="00A313C3">
            <w:rPr>
              <w:noProof/>
            </w:rPr>
            <w:t xml:space="preserve"> field is empty</w:t>
          </w:r>
        </w:p>
        <w:p w:rsidR="00862019" w:rsidRPr="00A313C3" w:rsidRDefault="00862019" w:rsidP="00862019">
          <w:pPr>
            <w:pStyle w:val="ListParagraph"/>
            <w:numPr>
              <w:ilvl w:val="1"/>
              <w:numId w:val="11"/>
            </w:numPr>
            <w:rPr>
              <w:noProof/>
            </w:rPr>
          </w:pPr>
          <w:r w:rsidRPr="00A313C3">
            <w:rPr>
              <w:noProof/>
            </w:rPr>
            <w:t>Error message must be displayed, “</w:t>
          </w:r>
          <w:r>
            <w:rPr>
              <w:noProof/>
            </w:rPr>
            <w:t>City</w:t>
          </w:r>
          <w:r w:rsidRPr="00A313C3">
            <w:rPr>
              <w:noProof/>
            </w:rPr>
            <w:t xml:space="preserve"> </w:t>
          </w:r>
          <w:r>
            <w:rPr>
              <w:noProof/>
            </w:rPr>
            <w:t>cannot</w:t>
          </w:r>
          <w:r w:rsidRPr="00A313C3">
            <w:rPr>
              <w:noProof/>
            </w:rPr>
            <w:t xml:space="preserve"> empty!”</w:t>
          </w:r>
        </w:p>
        <w:p w:rsidR="00862019" w:rsidRPr="00A313C3" w:rsidRDefault="00862019" w:rsidP="00862019">
          <w:pPr>
            <w:pStyle w:val="ListParagraph"/>
            <w:numPr>
              <w:ilvl w:val="0"/>
              <w:numId w:val="11"/>
            </w:numPr>
            <w:rPr>
              <w:noProof/>
            </w:rPr>
          </w:pPr>
          <w:r>
            <w:rPr>
              <w:noProof/>
            </w:rPr>
            <w:t>Zone</w:t>
          </w:r>
          <w:r w:rsidRPr="00A313C3">
            <w:rPr>
              <w:noProof/>
            </w:rPr>
            <w:t xml:space="preserve"> field is empty</w:t>
          </w:r>
        </w:p>
        <w:p w:rsidR="00862019" w:rsidRPr="00A313C3" w:rsidRDefault="00862019" w:rsidP="00862019">
          <w:pPr>
            <w:pStyle w:val="ListParagraph"/>
            <w:numPr>
              <w:ilvl w:val="1"/>
              <w:numId w:val="11"/>
            </w:numPr>
            <w:rPr>
              <w:noProof/>
            </w:rPr>
          </w:pPr>
          <w:r w:rsidRPr="00A313C3">
            <w:rPr>
              <w:noProof/>
            </w:rPr>
            <w:t>Error message must be displayed, “</w:t>
          </w:r>
          <w:r>
            <w:rPr>
              <w:noProof/>
            </w:rPr>
            <w:t>Zone</w:t>
          </w:r>
          <w:r w:rsidRPr="00A313C3">
            <w:rPr>
              <w:noProof/>
            </w:rPr>
            <w:t xml:space="preserve"> </w:t>
          </w:r>
          <w:r>
            <w:rPr>
              <w:noProof/>
            </w:rPr>
            <w:t>cannot</w:t>
          </w:r>
          <w:r w:rsidRPr="00A313C3">
            <w:rPr>
              <w:noProof/>
            </w:rPr>
            <w:t xml:space="preserve"> empty!”</w:t>
          </w:r>
        </w:p>
        <w:p w:rsidR="00862019" w:rsidRPr="00A313C3" w:rsidRDefault="00862019" w:rsidP="00862019">
          <w:pPr>
            <w:pStyle w:val="ListParagraph"/>
            <w:numPr>
              <w:ilvl w:val="0"/>
              <w:numId w:val="11"/>
            </w:numPr>
            <w:rPr>
              <w:noProof/>
            </w:rPr>
          </w:pPr>
          <w:r>
            <w:rPr>
              <w:noProof/>
            </w:rPr>
            <w:t>Address</w:t>
          </w:r>
          <w:r w:rsidRPr="00A313C3">
            <w:rPr>
              <w:noProof/>
            </w:rPr>
            <w:t xml:space="preserve"> field is empty</w:t>
          </w:r>
        </w:p>
        <w:p w:rsidR="00862019" w:rsidRPr="00A313C3" w:rsidRDefault="00862019" w:rsidP="00862019">
          <w:pPr>
            <w:pStyle w:val="ListParagraph"/>
            <w:numPr>
              <w:ilvl w:val="1"/>
              <w:numId w:val="11"/>
            </w:numPr>
            <w:rPr>
              <w:noProof/>
            </w:rPr>
          </w:pPr>
          <w:r w:rsidRPr="00A313C3">
            <w:rPr>
              <w:noProof/>
            </w:rPr>
            <w:t>Error message must be displayed, “</w:t>
          </w:r>
          <w:r>
            <w:rPr>
              <w:noProof/>
            </w:rPr>
            <w:t>Address</w:t>
          </w:r>
          <w:r w:rsidRPr="00A313C3">
            <w:rPr>
              <w:noProof/>
            </w:rPr>
            <w:t xml:space="preserve"> </w:t>
          </w:r>
          <w:r>
            <w:rPr>
              <w:noProof/>
            </w:rPr>
            <w:t>cannot</w:t>
          </w:r>
          <w:r w:rsidRPr="00A313C3">
            <w:rPr>
              <w:noProof/>
            </w:rPr>
            <w:t xml:space="preserve"> empty!”</w:t>
          </w:r>
        </w:p>
        <w:p w:rsidR="00862019" w:rsidRPr="00A313C3" w:rsidRDefault="00862019" w:rsidP="00862019">
          <w:pPr>
            <w:pStyle w:val="ListParagraph"/>
            <w:numPr>
              <w:ilvl w:val="0"/>
              <w:numId w:val="11"/>
            </w:numPr>
            <w:rPr>
              <w:noProof/>
            </w:rPr>
          </w:pPr>
          <w:r w:rsidRPr="00A313C3">
            <w:rPr>
              <w:noProof/>
            </w:rPr>
            <w:lastRenderedPageBreak/>
            <w:t>Email field is empty</w:t>
          </w:r>
        </w:p>
        <w:p w:rsidR="00862019" w:rsidRPr="00A313C3" w:rsidRDefault="00862019" w:rsidP="00862019">
          <w:pPr>
            <w:pStyle w:val="ListParagraph"/>
            <w:numPr>
              <w:ilvl w:val="1"/>
              <w:numId w:val="11"/>
            </w:numPr>
            <w:rPr>
              <w:noProof/>
            </w:rPr>
          </w:pPr>
          <w:r w:rsidRPr="00A313C3">
            <w:rPr>
              <w:noProof/>
            </w:rPr>
            <w:t xml:space="preserve">Error message must be displayed, “Email </w:t>
          </w:r>
          <w:r>
            <w:rPr>
              <w:noProof/>
            </w:rPr>
            <w:t>cannot</w:t>
          </w:r>
          <w:r w:rsidRPr="00A313C3">
            <w:rPr>
              <w:noProof/>
            </w:rPr>
            <w:t xml:space="preserve"> empty!”</w:t>
          </w:r>
        </w:p>
        <w:p w:rsidR="00862019" w:rsidRPr="00A313C3" w:rsidRDefault="00862019" w:rsidP="00862019">
          <w:pPr>
            <w:pStyle w:val="ListParagraph"/>
            <w:numPr>
              <w:ilvl w:val="0"/>
              <w:numId w:val="11"/>
            </w:numPr>
            <w:rPr>
              <w:noProof/>
            </w:rPr>
          </w:pPr>
          <w:r>
            <w:rPr>
              <w:noProof/>
            </w:rPr>
            <w:t>Phone</w:t>
          </w:r>
          <w:r w:rsidRPr="00A313C3">
            <w:rPr>
              <w:noProof/>
            </w:rPr>
            <w:t xml:space="preserve"> field is empty</w:t>
          </w:r>
        </w:p>
        <w:p w:rsidR="00862019" w:rsidRDefault="00862019" w:rsidP="00862019">
          <w:pPr>
            <w:pStyle w:val="ListParagraph"/>
            <w:numPr>
              <w:ilvl w:val="1"/>
              <w:numId w:val="11"/>
            </w:numPr>
            <w:rPr>
              <w:noProof/>
            </w:rPr>
          </w:pPr>
          <w:r w:rsidRPr="00A313C3">
            <w:rPr>
              <w:noProof/>
            </w:rPr>
            <w:t>Error message must be displayed, “</w:t>
          </w:r>
          <w:r>
            <w:rPr>
              <w:noProof/>
            </w:rPr>
            <w:t>Phone</w:t>
          </w:r>
          <w:r w:rsidRPr="00A313C3">
            <w:rPr>
              <w:noProof/>
            </w:rPr>
            <w:t xml:space="preserve"> </w:t>
          </w:r>
          <w:r>
            <w:rPr>
              <w:noProof/>
            </w:rPr>
            <w:t>cannot</w:t>
          </w:r>
          <w:r w:rsidRPr="00A313C3">
            <w:rPr>
              <w:noProof/>
            </w:rPr>
            <w:t xml:space="preserve"> empty!”</w:t>
          </w:r>
        </w:p>
        <w:p w:rsidR="00EA2DB1" w:rsidRDefault="00EA2DB1" w:rsidP="00EA2DB1">
          <w:pPr>
            <w:rPr>
              <w:noProof/>
            </w:rPr>
          </w:pPr>
          <w:r>
            <w:rPr>
              <w:noProof/>
              <w:lang w:eastAsia="en-US"/>
            </w:rPr>
            <w:drawing>
              <wp:inline distT="0" distB="0" distL="0" distR="0" wp14:anchorId="3B0863BD" wp14:editId="4BE716FC">
                <wp:extent cx="5943600" cy="7044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adawar  branches registrati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044055"/>
                        </a:xfrm>
                        <a:prstGeom prst="rect">
                          <a:avLst/>
                        </a:prstGeom>
                      </pic:spPr>
                    </pic:pic>
                  </a:graphicData>
                </a:graphic>
              </wp:inline>
            </w:drawing>
          </w:r>
        </w:p>
        <w:p w:rsidR="00EC73BC" w:rsidRDefault="00EC73BC" w:rsidP="00EC73BC">
          <w:pPr>
            <w:rPr>
              <w:noProof/>
            </w:rPr>
          </w:pPr>
          <w:r>
            <w:rPr>
              <w:noProof/>
            </w:rPr>
            <w:lastRenderedPageBreak/>
            <w:t>6. Add Facility User Story</w:t>
          </w:r>
        </w:p>
        <w:p w:rsidR="00EC73BC" w:rsidRDefault="00EC73BC" w:rsidP="00EC73BC">
          <w:pPr>
            <w:rPr>
              <w:noProof/>
            </w:rPr>
          </w:pPr>
          <w:r>
            <w:rPr>
              <w:noProof/>
            </w:rPr>
            <w:t>As a user, I want to add the existing facilty in the registered school.</w:t>
          </w:r>
        </w:p>
        <w:p w:rsidR="00EC73BC" w:rsidRPr="00EC73BC" w:rsidRDefault="00EC73BC" w:rsidP="00EC73BC">
          <w:pPr>
            <w:rPr>
              <w:b/>
              <w:bCs/>
              <w:noProof/>
            </w:rPr>
          </w:pPr>
          <w:r w:rsidRPr="00EC73BC">
            <w:rPr>
              <w:b/>
              <w:bCs/>
              <w:noProof/>
            </w:rPr>
            <w:t>Acceptance Criteria:</w:t>
          </w:r>
        </w:p>
        <w:p w:rsidR="00EC73BC" w:rsidRDefault="00C82506" w:rsidP="00C82506">
          <w:pPr>
            <w:pStyle w:val="ListParagraph"/>
            <w:numPr>
              <w:ilvl w:val="0"/>
              <w:numId w:val="14"/>
            </w:numPr>
            <w:rPr>
              <w:noProof/>
            </w:rPr>
          </w:pPr>
          <w:r>
            <w:rPr>
              <w:noProof/>
            </w:rPr>
            <w:t>When the user want to add a new facility related to the school, he will clicks on + Sign beside Add facility</w:t>
          </w:r>
          <w:r w:rsidR="0006573C">
            <w:rPr>
              <w:noProof/>
            </w:rPr>
            <w:t xml:space="preserve"> in the branch details registration screen</w:t>
          </w:r>
          <w:r>
            <w:rPr>
              <w:noProof/>
            </w:rPr>
            <w:t>.</w:t>
          </w:r>
        </w:p>
        <w:p w:rsidR="00C82506" w:rsidRDefault="00C82506" w:rsidP="00C82506">
          <w:pPr>
            <w:pStyle w:val="ListParagraph"/>
            <w:numPr>
              <w:ilvl w:val="0"/>
              <w:numId w:val="14"/>
            </w:numPr>
            <w:rPr>
              <w:noProof/>
            </w:rPr>
          </w:pPr>
          <w:r>
            <w:rPr>
              <w:noProof/>
            </w:rPr>
            <w:t>When the user clicks on + sign, a floating page will be opened.</w:t>
          </w:r>
        </w:p>
        <w:p w:rsidR="00C82506" w:rsidRDefault="00C82506" w:rsidP="00C82506">
          <w:pPr>
            <w:pStyle w:val="ListParagraph"/>
            <w:numPr>
              <w:ilvl w:val="0"/>
              <w:numId w:val="14"/>
            </w:numPr>
            <w:rPr>
              <w:noProof/>
            </w:rPr>
          </w:pPr>
          <w:r>
            <w:rPr>
              <w:noProof/>
            </w:rPr>
            <w:t xml:space="preserve">The user will choose </w:t>
          </w:r>
          <w:r w:rsidR="00766066">
            <w:rPr>
              <w:noProof/>
            </w:rPr>
            <w:t>the facilty type from the drop down list. These facility type is saved in the database.</w:t>
          </w:r>
        </w:p>
        <w:p w:rsidR="00766066" w:rsidRDefault="00766066" w:rsidP="00C82506">
          <w:pPr>
            <w:pStyle w:val="ListParagraph"/>
            <w:numPr>
              <w:ilvl w:val="0"/>
              <w:numId w:val="14"/>
            </w:numPr>
            <w:rPr>
              <w:noProof/>
            </w:rPr>
          </w:pPr>
          <w:r>
            <w:rPr>
              <w:noProof/>
            </w:rPr>
            <w:t>The user will upload images related to the choosen facility type through + sign in the floating page.</w:t>
          </w:r>
        </w:p>
        <w:p w:rsidR="00766066" w:rsidRDefault="00766066" w:rsidP="00C82506">
          <w:pPr>
            <w:pStyle w:val="ListParagraph"/>
            <w:numPr>
              <w:ilvl w:val="0"/>
              <w:numId w:val="14"/>
            </w:numPr>
            <w:rPr>
              <w:noProof/>
            </w:rPr>
          </w:pPr>
          <w:r>
            <w:rPr>
              <w:noProof/>
            </w:rPr>
            <w:t>Any uploaded image will be displayed in the floating page and the user can upload another image for the same facility type.</w:t>
          </w:r>
        </w:p>
        <w:p w:rsidR="00766066" w:rsidRDefault="00766066" w:rsidP="00C82506">
          <w:pPr>
            <w:pStyle w:val="ListParagraph"/>
            <w:numPr>
              <w:ilvl w:val="0"/>
              <w:numId w:val="14"/>
            </w:numPr>
            <w:rPr>
              <w:noProof/>
            </w:rPr>
          </w:pPr>
          <w:r>
            <w:rPr>
              <w:noProof/>
            </w:rPr>
            <w:t>There is setting icon on each image, it will appear when the user roll over the image.</w:t>
          </w:r>
        </w:p>
        <w:p w:rsidR="00766066" w:rsidRDefault="00766066" w:rsidP="00C82506">
          <w:pPr>
            <w:pStyle w:val="ListParagraph"/>
            <w:numPr>
              <w:ilvl w:val="0"/>
              <w:numId w:val="14"/>
            </w:numPr>
            <w:rPr>
              <w:noProof/>
            </w:rPr>
          </w:pPr>
          <w:r>
            <w:rPr>
              <w:noProof/>
            </w:rPr>
            <w:t>The user can delete or make this image</w:t>
          </w:r>
          <w:r w:rsidR="0006573C">
            <w:rPr>
              <w:noProof/>
            </w:rPr>
            <w:t xml:space="preserve"> as a</w:t>
          </w:r>
          <w:r>
            <w:rPr>
              <w:noProof/>
            </w:rPr>
            <w:t xml:space="preserve"> cover photo</w:t>
          </w:r>
          <w:r w:rsidR="0006573C">
            <w:rPr>
              <w:noProof/>
            </w:rPr>
            <w:t xml:space="preserve"> to this facility type</w:t>
          </w:r>
          <w:r>
            <w:rPr>
              <w:noProof/>
            </w:rPr>
            <w:t xml:space="preserve"> from the setting icon. </w:t>
          </w:r>
        </w:p>
        <w:p w:rsidR="003E7AB8" w:rsidRDefault="003E7AB8" w:rsidP="00C82506">
          <w:pPr>
            <w:pStyle w:val="ListParagraph"/>
            <w:numPr>
              <w:ilvl w:val="0"/>
              <w:numId w:val="14"/>
            </w:numPr>
            <w:rPr>
              <w:noProof/>
            </w:rPr>
          </w:pPr>
          <w:r>
            <w:rPr>
              <w:noProof/>
            </w:rPr>
            <w:t>The user can close the floating page by pressing the x sign in the upper right corner in the floating page without saving the data.</w:t>
          </w:r>
          <w:r w:rsidR="00F238C4">
            <w:rPr>
              <w:noProof/>
            </w:rPr>
            <w:t xml:space="preserve"> Then a pop up message appeared asking the user “Are you sure you want to exit?” if he press yes, the entered data will be cleared and the floating page will disappear. But if he press no,nothing will change. </w:t>
          </w:r>
        </w:p>
        <w:p w:rsidR="0006573C" w:rsidRDefault="0006573C" w:rsidP="00C82506">
          <w:pPr>
            <w:pStyle w:val="ListParagraph"/>
            <w:numPr>
              <w:ilvl w:val="0"/>
              <w:numId w:val="14"/>
            </w:numPr>
            <w:rPr>
              <w:noProof/>
            </w:rPr>
          </w:pPr>
          <w:r>
            <w:rPr>
              <w:noProof/>
            </w:rPr>
            <w:t>When the user upload all the images for this facility type, he will press on ADD button . And then the added facility type will be</w:t>
          </w:r>
          <w:r w:rsidR="005B6D17">
            <w:rPr>
              <w:noProof/>
            </w:rPr>
            <w:t xml:space="preserve"> saved in the database, and </w:t>
          </w:r>
          <w:r>
            <w:rPr>
              <w:noProof/>
            </w:rPr>
            <w:t xml:space="preserve"> displayed on the registration screen as a link.</w:t>
          </w:r>
        </w:p>
        <w:p w:rsidR="0006573C" w:rsidRDefault="0006573C" w:rsidP="00C82506">
          <w:pPr>
            <w:pStyle w:val="ListParagraph"/>
            <w:numPr>
              <w:ilvl w:val="0"/>
              <w:numId w:val="14"/>
            </w:numPr>
            <w:rPr>
              <w:noProof/>
            </w:rPr>
          </w:pPr>
          <w:r>
            <w:rPr>
              <w:noProof/>
            </w:rPr>
            <w:t>The user can delete this facility from the small x beside the link.</w:t>
          </w:r>
        </w:p>
        <w:p w:rsidR="000C0920" w:rsidRDefault="000C0920" w:rsidP="000C0920">
          <w:pPr>
            <w:ind w:left="480"/>
            <w:rPr>
              <w:noProof/>
            </w:rPr>
          </w:pPr>
        </w:p>
        <w:p w:rsidR="000C0920" w:rsidRDefault="000C0920" w:rsidP="000C0920">
          <w:pPr>
            <w:ind w:left="480"/>
            <w:rPr>
              <w:b/>
              <w:bCs/>
              <w:noProof/>
            </w:rPr>
          </w:pPr>
          <w:r w:rsidRPr="000C0920">
            <w:rPr>
              <w:b/>
              <w:bCs/>
              <w:noProof/>
            </w:rPr>
            <w:t>Error Criteria:</w:t>
          </w:r>
        </w:p>
        <w:p w:rsidR="000C0920" w:rsidRPr="00A313C3" w:rsidRDefault="000C0920" w:rsidP="000C0920">
          <w:pPr>
            <w:pStyle w:val="ListParagraph"/>
            <w:numPr>
              <w:ilvl w:val="0"/>
              <w:numId w:val="11"/>
            </w:numPr>
            <w:rPr>
              <w:noProof/>
            </w:rPr>
          </w:pPr>
          <w:r w:rsidRPr="00A313C3">
            <w:rPr>
              <w:noProof/>
            </w:rPr>
            <w:t>Internet connection is lost</w:t>
          </w:r>
        </w:p>
        <w:p w:rsidR="000C0920" w:rsidRDefault="000C0920" w:rsidP="000C0920">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EA2DB1" w:rsidRDefault="00EA2DB1" w:rsidP="00EA2DB1">
          <w:pPr>
            <w:rPr>
              <w:noProof/>
            </w:rPr>
          </w:pPr>
          <w:r>
            <w:rPr>
              <w:noProof/>
              <w:lang w:eastAsia="en-US"/>
            </w:rPr>
            <w:lastRenderedPageBreak/>
            <w:drawing>
              <wp:inline distT="0" distB="0" distL="0" distR="0" wp14:anchorId="7B69ACC4" wp14:editId="2015D8A3">
                <wp:extent cx="5943600" cy="7044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adawar_facilty pop up.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044055"/>
                        </a:xfrm>
                        <a:prstGeom prst="rect">
                          <a:avLst/>
                        </a:prstGeom>
                      </pic:spPr>
                    </pic:pic>
                  </a:graphicData>
                </a:graphic>
              </wp:inline>
            </w:drawing>
          </w:r>
        </w:p>
        <w:p w:rsidR="000C0920" w:rsidRDefault="000C0920" w:rsidP="000C0920">
          <w:pPr>
            <w:ind w:left="480"/>
            <w:rPr>
              <w:b/>
              <w:bCs/>
              <w:noProof/>
            </w:rPr>
          </w:pPr>
        </w:p>
        <w:p w:rsidR="00EA2DB1" w:rsidRDefault="00EA2DB1" w:rsidP="000C0920">
          <w:pPr>
            <w:ind w:left="480"/>
            <w:rPr>
              <w:b/>
              <w:bCs/>
              <w:noProof/>
            </w:rPr>
          </w:pPr>
        </w:p>
        <w:p w:rsidR="00EA2DB1" w:rsidRDefault="00EA2DB1" w:rsidP="000C0920">
          <w:pPr>
            <w:ind w:left="480"/>
            <w:rPr>
              <w:b/>
              <w:bCs/>
              <w:noProof/>
            </w:rPr>
          </w:pPr>
        </w:p>
        <w:p w:rsidR="000C0920" w:rsidRDefault="000C0920" w:rsidP="000C0920">
          <w:pPr>
            <w:ind w:left="480"/>
            <w:rPr>
              <w:b/>
              <w:bCs/>
              <w:noProof/>
            </w:rPr>
          </w:pPr>
          <w:r>
            <w:rPr>
              <w:b/>
              <w:bCs/>
              <w:noProof/>
            </w:rPr>
            <w:lastRenderedPageBreak/>
            <w:t>7. Add Certificate User Story</w:t>
          </w:r>
        </w:p>
        <w:p w:rsidR="000C0920" w:rsidRDefault="000C0920" w:rsidP="000C0920">
          <w:pPr>
            <w:ind w:left="480"/>
            <w:rPr>
              <w:noProof/>
            </w:rPr>
          </w:pPr>
          <w:r>
            <w:rPr>
              <w:noProof/>
            </w:rPr>
            <w:t>As a user, I want to add the currilculm certificate of the school, so that the parent will trust the school.</w:t>
          </w:r>
        </w:p>
        <w:p w:rsidR="000C0920" w:rsidRDefault="000C0920" w:rsidP="000C0920">
          <w:pPr>
            <w:ind w:left="480"/>
            <w:rPr>
              <w:noProof/>
            </w:rPr>
          </w:pPr>
          <w:r>
            <w:rPr>
              <w:noProof/>
            </w:rPr>
            <w:t>Acceptance Criteria:</w:t>
          </w:r>
        </w:p>
        <w:p w:rsidR="008A5B19" w:rsidRDefault="008A5B19" w:rsidP="008A5B19">
          <w:pPr>
            <w:pStyle w:val="ListParagraph"/>
            <w:numPr>
              <w:ilvl w:val="0"/>
              <w:numId w:val="11"/>
            </w:numPr>
            <w:rPr>
              <w:noProof/>
            </w:rPr>
          </w:pPr>
          <w:r>
            <w:rPr>
              <w:noProof/>
            </w:rPr>
            <w:t>When the user want to add a new certificate related to the school, he will clicks on + Sign beside Add certificate  in the branch details registration screen.</w:t>
          </w:r>
        </w:p>
        <w:p w:rsidR="008A5B19" w:rsidRDefault="008A5B19" w:rsidP="008A5B19">
          <w:pPr>
            <w:pStyle w:val="ListParagraph"/>
            <w:numPr>
              <w:ilvl w:val="0"/>
              <w:numId w:val="11"/>
            </w:numPr>
            <w:rPr>
              <w:noProof/>
            </w:rPr>
          </w:pPr>
          <w:r>
            <w:rPr>
              <w:noProof/>
            </w:rPr>
            <w:t>When the user clicks on + sign, a floating page will be opened.</w:t>
          </w:r>
        </w:p>
        <w:p w:rsidR="008A5B19" w:rsidRDefault="008A5B19" w:rsidP="008A5B19">
          <w:pPr>
            <w:pStyle w:val="ListParagraph"/>
            <w:numPr>
              <w:ilvl w:val="0"/>
              <w:numId w:val="11"/>
            </w:numPr>
            <w:rPr>
              <w:noProof/>
            </w:rPr>
          </w:pPr>
          <w:r>
            <w:rPr>
              <w:noProof/>
            </w:rPr>
            <w:t>The user will choose the certificate  type from the drop down list. These certificate type is saved in the database.</w:t>
          </w:r>
        </w:p>
        <w:p w:rsidR="008A5B19" w:rsidRDefault="008A5B19" w:rsidP="008A5B19">
          <w:pPr>
            <w:pStyle w:val="ListParagraph"/>
            <w:numPr>
              <w:ilvl w:val="0"/>
              <w:numId w:val="11"/>
            </w:numPr>
            <w:rPr>
              <w:noProof/>
            </w:rPr>
          </w:pPr>
          <w:r>
            <w:rPr>
              <w:noProof/>
            </w:rPr>
            <w:t>The user will upload image related to the choosen certificate type through + sign in the floating page.</w:t>
          </w:r>
        </w:p>
        <w:p w:rsidR="008A5B19" w:rsidRDefault="008A5B19" w:rsidP="008A5B19">
          <w:pPr>
            <w:pStyle w:val="ListParagraph"/>
            <w:numPr>
              <w:ilvl w:val="0"/>
              <w:numId w:val="11"/>
            </w:numPr>
            <w:rPr>
              <w:noProof/>
            </w:rPr>
          </w:pPr>
          <w:r>
            <w:rPr>
              <w:noProof/>
            </w:rPr>
            <w:t>There is only one image for each certificate type.</w:t>
          </w:r>
        </w:p>
        <w:p w:rsidR="008A5B19" w:rsidRDefault="008A5B19" w:rsidP="008A5B19">
          <w:pPr>
            <w:pStyle w:val="ListParagraph"/>
            <w:numPr>
              <w:ilvl w:val="0"/>
              <w:numId w:val="11"/>
            </w:numPr>
            <w:rPr>
              <w:noProof/>
            </w:rPr>
          </w:pPr>
          <w:r>
            <w:rPr>
              <w:noProof/>
            </w:rPr>
            <w:t>The user can add many certificate type in the same floating page.</w:t>
          </w:r>
        </w:p>
        <w:p w:rsidR="005B6D17" w:rsidRDefault="005B6D17" w:rsidP="005B6D17">
          <w:pPr>
            <w:pStyle w:val="ListParagraph"/>
            <w:numPr>
              <w:ilvl w:val="0"/>
              <w:numId w:val="11"/>
            </w:numPr>
            <w:rPr>
              <w:noProof/>
            </w:rPr>
          </w:pPr>
          <w:r>
            <w:rPr>
              <w:noProof/>
            </w:rPr>
            <w:t>The user can delete the uploaded  image in the floating page, by pressing on the small x on the image.</w:t>
          </w:r>
        </w:p>
        <w:p w:rsidR="003E7AB8" w:rsidRDefault="003E7AB8" w:rsidP="003E7AB8">
          <w:pPr>
            <w:pStyle w:val="ListParagraph"/>
            <w:numPr>
              <w:ilvl w:val="0"/>
              <w:numId w:val="11"/>
            </w:numPr>
            <w:rPr>
              <w:noProof/>
            </w:rPr>
          </w:pPr>
          <w:r>
            <w:rPr>
              <w:noProof/>
            </w:rPr>
            <w:t>The user can close the floating page by pressing the x sign in the upper right corner in the floating page without saving the data.</w:t>
          </w:r>
          <w:r w:rsidR="00F238C4" w:rsidRPr="00F238C4">
            <w:rPr>
              <w:noProof/>
            </w:rPr>
            <w:t xml:space="preserve"> </w:t>
          </w:r>
          <w:r w:rsidR="00F238C4">
            <w:rPr>
              <w:noProof/>
            </w:rPr>
            <w:t>Then a pop up message appeared asking the user “Are you sure you want to exit?” if he press yes, the entered data will be cleared and the floating page will disappear. But if he press no,nothing will change.</w:t>
          </w:r>
        </w:p>
        <w:p w:rsidR="008A5B19" w:rsidRDefault="005B6D17" w:rsidP="008A5B19">
          <w:pPr>
            <w:pStyle w:val="ListParagraph"/>
            <w:numPr>
              <w:ilvl w:val="0"/>
              <w:numId w:val="11"/>
            </w:numPr>
            <w:rPr>
              <w:noProof/>
            </w:rPr>
          </w:pPr>
          <w:r>
            <w:rPr>
              <w:noProof/>
            </w:rPr>
            <w:t>When the user finish all the certificate types, he will clicks on Add button to be saved in the database and added on the registration screen in the form of link.</w:t>
          </w:r>
        </w:p>
        <w:p w:rsidR="008A5B19" w:rsidRDefault="008A5B19" w:rsidP="008A5B19">
          <w:pPr>
            <w:pStyle w:val="ListParagraph"/>
            <w:numPr>
              <w:ilvl w:val="0"/>
              <w:numId w:val="11"/>
            </w:numPr>
            <w:rPr>
              <w:noProof/>
            </w:rPr>
          </w:pPr>
          <w:r>
            <w:rPr>
              <w:noProof/>
            </w:rPr>
            <w:t>The user can delete this facility from the small x beside the link.</w:t>
          </w:r>
        </w:p>
        <w:p w:rsidR="000C0920" w:rsidRDefault="000C0920" w:rsidP="005B6D17">
          <w:pPr>
            <w:pStyle w:val="ListParagraph"/>
            <w:ind w:left="792"/>
            <w:rPr>
              <w:noProof/>
            </w:rPr>
          </w:pPr>
        </w:p>
        <w:p w:rsidR="005B6D17" w:rsidRDefault="005B6D17" w:rsidP="005B6D17">
          <w:pPr>
            <w:pStyle w:val="ListParagraph"/>
            <w:ind w:left="792"/>
            <w:rPr>
              <w:noProof/>
            </w:rPr>
          </w:pPr>
        </w:p>
        <w:p w:rsidR="005B6D17" w:rsidRDefault="005B6D17" w:rsidP="005B6D17">
          <w:pPr>
            <w:ind w:left="480"/>
            <w:rPr>
              <w:b/>
              <w:bCs/>
              <w:noProof/>
            </w:rPr>
          </w:pPr>
          <w:r w:rsidRPr="000C0920">
            <w:rPr>
              <w:b/>
              <w:bCs/>
              <w:noProof/>
            </w:rPr>
            <w:t>Error Criteria:</w:t>
          </w:r>
        </w:p>
        <w:p w:rsidR="005B6D17" w:rsidRPr="00A313C3" w:rsidRDefault="005B6D17" w:rsidP="005B6D17">
          <w:pPr>
            <w:pStyle w:val="ListParagraph"/>
            <w:numPr>
              <w:ilvl w:val="0"/>
              <w:numId w:val="11"/>
            </w:numPr>
            <w:rPr>
              <w:noProof/>
            </w:rPr>
          </w:pPr>
          <w:r w:rsidRPr="00A313C3">
            <w:rPr>
              <w:noProof/>
            </w:rPr>
            <w:t>Internet connection is lost</w:t>
          </w:r>
        </w:p>
        <w:p w:rsidR="005B6D17" w:rsidRDefault="005B6D17" w:rsidP="005B6D17">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EA2DB1" w:rsidRDefault="00EA2DB1" w:rsidP="00EA2DB1">
          <w:pPr>
            <w:rPr>
              <w:noProof/>
            </w:rPr>
          </w:pPr>
          <w:r>
            <w:rPr>
              <w:noProof/>
              <w:lang w:eastAsia="en-US"/>
            </w:rPr>
            <w:lastRenderedPageBreak/>
            <w:drawing>
              <wp:inline distT="0" distB="0" distL="0" distR="0" wp14:anchorId="01249B3E" wp14:editId="74644B93">
                <wp:extent cx="5943600" cy="7044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adawar_certificate pop up.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044055"/>
                        </a:xfrm>
                        <a:prstGeom prst="rect">
                          <a:avLst/>
                        </a:prstGeom>
                      </pic:spPr>
                    </pic:pic>
                  </a:graphicData>
                </a:graphic>
              </wp:inline>
            </w:drawing>
          </w:r>
        </w:p>
        <w:p w:rsidR="005B6D17" w:rsidRDefault="005B6D17" w:rsidP="005B6D17">
          <w:pPr>
            <w:pStyle w:val="ListParagraph"/>
            <w:ind w:left="792"/>
            <w:rPr>
              <w:noProof/>
            </w:rPr>
          </w:pPr>
        </w:p>
        <w:p w:rsidR="00EA2DB1" w:rsidRDefault="00EA2DB1" w:rsidP="005B6D17">
          <w:pPr>
            <w:pStyle w:val="ListParagraph"/>
            <w:ind w:left="792"/>
            <w:rPr>
              <w:noProof/>
            </w:rPr>
          </w:pPr>
        </w:p>
        <w:p w:rsidR="00EA2DB1" w:rsidRDefault="00EA2DB1" w:rsidP="005B6D17">
          <w:pPr>
            <w:pStyle w:val="ListParagraph"/>
            <w:ind w:left="792"/>
            <w:rPr>
              <w:noProof/>
            </w:rPr>
          </w:pPr>
        </w:p>
        <w:p w:rsidR="00EA2DB1" w:rsidRDefault="00EA2DB1" w:rsidP="005B6D17">
          <w:pPr>
            <w:pStyle w:val="ListParagraph"/>
            <w:ind w:left="792"/>
            <w:rPr>
              <w:noProof/>
            </w:rPr>
          </w:pPr>
        </w:p>
        <w:p w:rsidR="005B6D17" w:rsidRDefault="005B6D17" w:rsidP="00701E7D">
          <w:pPr>
            <w:rPr>
              <w:noProof/>
            </w:rPr>
          </w:pPr>
          <w:r>
            <w:rPr>
              <w:noProof/>
            </w:rPr>
            <w:lastRenderedPageBreak/>
            <w:t xml:space="preserve">8. </w:t>
          </w:r>
          <w:r w:rsidR="00701E7D" w:rsidRPr="00EA2DB1">
            <w:rPr>
              <w:b/>
              <w:bCs/>
              <w:noProof/>
            </w:rPr>
            <w:t>Add contact User story</w:t>
          </w:r>
        </w:p>
        <w:p w:rsidR="00701E7D" w:rsidRDefault="00701E7D" w:rsidP="00701E7D">
          <w:pPr>
            <w:rPr>
              <w:noProof/>
            </w:rPr>
          </w:pPr>
          <w:r>
            <w:rPr>
              <w:noProof/>
            </w:rPr>
            <w:t>As a user, I want to add contact to the registered school, so that it can be reached easily.</w:t>
          </w:r>
        </w:p>
        <w:p w:rsidR="00701E7D" w:rsidRDefault="00701E7D" w:rsidP="005B6D17">
          <w:pPr>
            <w:pStyle w:val="ListParagraph"/>
            <w:ind w:left="792"/>
            <w:rPr>
              <w:noProof/>
            </w:rPr>
          </w:pPr>
        </w:p>
        <w:p w:rsidR="00701E7D" w:rsidRPr="00701E7D" w:rsidRDefault="00701E7D" w:rsidP="00701E7D">
          <w:pPr>
            <w:rPr>
              <w:b/>
              <w:bCs/>
              <w:noProof/>
            </w:rPr>
          </w:pPr>
          <w:r w:rsidRPr="00701E7D">
            <w:rPr>
              <w:b/>
              <w:bCs/>
              <w:noProof/>
            </w:rPr>
            <w:t>Acceptance Criteria:</w:t>
          </w:r>
        </w:p>
        <w:p w:rsidR="00701E7D" w:rsidRDefault="00701E7D" w:rsidP="00701E7D">
          <w:pPr>
            <w:pStyle w:val="ListParagraph"/>
            <w:numPr>
              <w:ilvl w:val="0"/>
              <w:numId w:val="11"/>
            </w:numPr>
            <w:rPr>
              <w:noProof/>
            </w:rPr>
          </w:pPr>
          <w:r>
            <w:rPr>
              <w:noProof/>
            </w:rPr>
            <w:t>When the user want to add a new contact to the school, he will clicks on + sign beside add contact in the add branch registration screen.</w:t>
          </w:r>
        </w:p>
        <w:p w:rsidR="00701E7D" w:rsidRDefault="00701E7D" w:rsidP="00701E7D">
          <w:pPr>
            <w:pStyle w:val="ListParagraph"/>
            <w:numPr>
              <w:ilvl w:val="0"/>
              <w:numId w:val="11"/>
            </w:numPr>
            <w:rPr>
              <w:noProof/>
            </w:rPr>
          </w:pPr>
          <w:r>
            <w:rPr>
              <w:noProof/>
            </w:rPr>
            <w:t>When he clicks on + sign, a floating page will appear to enter the contact details.</w:t>
          </w:r>
        </w:p>
        <w:p w:rsidR="00701E7D" w:rsidRDefault="00701E7D" w:rsidP="00701E7D">
          <w:pPr>
            <w:pStyle w:val="ListParagraph"/>
            <w:numPr>
              <w:ilvl w:val="0"/>
              <w:numId w:val="11"/>
            </w:numPr>
            <w:rPr>
              <w:noProof/>
            </w:rPr>
          </w:pPr>
          <w:r>
            <w:rPr>
              <w:noProof/>
            </w:rPr>
            <w:t>The floating page consists of :</w:t>
          </w:r>
        </w:p>
        <w:p w:rsidR="00701E7D" w:rsidRDefault="00701E7D" w:rsidP="00701E7D">
          <w:pPr>
            <w:pStyle w:val="ListParagraph"/>
            <w:numPr>
              <w:ilvl w:val="0"/>
              <w:numId w:val="15"/>
            </w:numPr>
            <w:rPr>
              <w:noProof/>
            </w:rPr>
          </w:pPr>
          <w:r>
            <w:rPr>
              <w:noProof/>
            </w:rPr>
            <w:t xml:space="preserve">The contact Photo, the user can upload the photo </w:t>
          </w:r>
          <w:r w:rsidR="0030558D">
            <w:rPr>
              <w:noProof/>
            </w:rPr>
            <w:t>by clicking on the upload sign on the image.</w:t>
          </w:r>
        </w:p>
        <w:p w:rsidR="0030558D" w:rsidRDefault="0030558D" w:rsidP="00701E7D">
          <w:pPr>
            <w:pStyle w:val="ListParagraph"/>
            <w:numPr>
              <w:ilvl w:val="0"/>
              <w:numId w:val="15"/>
            </w:numPr>
            <w:rPr>
              <w:noProof/>
            </w:rPr>
          </w:pPr>
          <w:r>
            <w:rPr>
              <w:noProof/>
            </w:rPr>
            <w:t xml:space="preserve">Name.. Text Field </w:t>
          </w:r>
        </w:p>
        <w:p w:rsidR="0030558D" w:rsidRDefault="0030558D" w:rsidP="00701E7D">
          <w:pPr>
            <w:pStyle w:val="ListParagraph"/>
            <w:numPr>
              <w:ilvl w:val="0"/>
              <w:numId w:val="15"/>
            </w:numPr>
            <w:rPr>
              <w:noProof/>
            </w:rPr>
          </w:pPr>
          <w:r>
            <w:rPr>
              <w:noProof/>
            </w:rPr>
            <w:t>Mobile.. Text Field</w:t>
          </w:r>
        </w:p>
        <w:p w:rsidR="0030558D" w:rsidRDefault="0030558D" w:rsidP="00701E7D">
          <w:pPr>
            <w:pStyle w:val="ListParagraph"/>
            <w:numPr>
              <w:ilvl w:val="0"/>
              <w:numId w:val="15"/>
            </w:numPr>
            <w:rPr>
              <w:noProof/>
            </w:rPr>
          </w:pPr>
          <w:r>
            <w:rPr>
              <w:noProof/>
            </w:rPr>
            <w:t>Email… Text Field</w:t>
          </w:r>
        </w:p>
        <w:p w:rsidR="0030558D" w:rsidRDefault="0030558D" w:rsidP="00701E7D">
          <w:pPr>
            <w:pStyle w:val="ListParagraph"/>
            <w:numPr>
              <w:ilvl w:val="0"/>
              <w:numId w:val="15"/>
            </w:numPr>
            <w:rPr>
              <w:noProof/>
            </w:rPr>
          </w:pPr>
          <w:r>
            <w:rPr>
              <w:noProof/>
            </w:rPr>
            <w:t>Tiltle.. Text Field</w:t>
          </w:r>
        </w:p>
        <w:p w:rsidR="0030558D" w:rsidRDefault="0030558D" w:rsidP="00701E7D">
          <w:pPr>
            <w:pStyle w:val="ListParagraph"/>
            <w:numPr>
              <w:ilvl w:val="0"/>
              <w:numId w:val="15"/>
            </w:numPr>
            <w:rPr>
              <w:noProof/>
            </w:rPr>
          </w:pPr>
          <w:r>
            <w:rPr>
              <w:noProof/>
            </w:rPr>
            <w:t>Add Button.. When the user enter the contact details, he clicks on Add button to save all the entered data in the database and it will be displayed in the registartion screen as alink.</w:t>
          </w:r>
        </w:p>
        <w:p w:rsidR="0030558D" w:rsidRDefault="0030558D" w:rsidP="0030558D">
          <w:pPr>
            <w:pStyle w:val="ListParagraph"/>
            <w:ind w:left="1512"/>
            <w:rPr>
              <w:noProof/>
            </w:rPr>
          </w:pPr>
        </w:p>
        <w:p w:rsidR="003E7AB8" w:rsidRDefault="003E7AB8" w:rsidP="003E7AB8">
          <w:pPr>
            <w:pStyle w:val="ListParagraph"/>
            <w:numPr>
              <w:ilvl w:val="0"/>
              <w:numId w:val="17"/>
            </w:numPr>
            <w:rPr>
              <w:noProof/>
            </w:rPr>
          </w:pPr>
          <w:r>
            <w:rPr>
              <w:noProof/>
            </w:rPr>
            <w:t>The user can close the floating page by pressing the x sign in the upper right corner in the floating page without saving the data.</w:t>
          </w:r>
          <w:r w:rsidR="00F238C4">
            <w:rPr>
              <w:noProof/>
            </w:rPr>
            <w:t xml:space="preserve"> </w:t>
          </w:r>
          <w:r w:rsidR="00F238C4">
            <w:rPr>
              <w:noProof/>
            </w:rPr>
            <w:t>Then a pop up message appeared asking the user “Are you sure you want to exit?” if he press yes, the entered data will be cleared and the floating page will disappear. But if he press no,nothing will change.</w:t>
          </w:r>
        </w:p>
        <w:p w:rsidR="0030558D" w:rsidRDefault="0030558D" w:rsidP="0030558D">
          <w:pPr>
            <w:pStyle w:val="ListParagraph"/>
            <w:numPr>
              <w:ilvl w:val="0"/>
              <w:numId w:val="17"/>
            </w:numPr>
            <w:rPr>
              <w:noProof/>
            </w:rPr>
          </w:pPr>
          <w:r>
            <w:rPr>
              <w:noProof/>
            </w:rPr>
            <w:t>The user can delete this contact from the registartion screen.</w:t>
          </w:r>
        </w:p>
        <w:p w:rsidR="0030558D" w:rsidRPr="000C0920" w:rsidRDefault="0030558D" w:rsidP="0030558D">
          <w:pPr>
            <w:ind w:left="432"/>
            <w:rPr>
              <w:noProof/>
            </w:rPr>
          </w:pPr>
        </w:p>
        <w:p w:rsidR="0030558D" w:rsidRDefault="0030558D" w:rsidP="0030558D">
          <w:pPr>
            <w:ind w:left="480"/>
            <w:rPr>
              <w:b/>
              <w:bCs/>
              <w:noProof/>
            </w:rPr>
          </w:pPr>
          <w:r w:rsidRPr="000C0920">
            <w:rPr>
              <w:b/>
              <w:bCs/>
              <w:noProof/>
            </w:rPr>
            <w:t>Error Criteria:</w:t>
          </w:r>
        </w:p>
        <w:p w:rsidR="0030558D" w:rsidRPr="00A313C3" w:rsidRDefault="0030558D" w:rsidP="0030558D">
          <w:pPr>
            <w:pStyle w:val="ListParagraph"/>
            <w:numPr>
              <w:ilvl w:val="0"/>
              <w:numId w:val="11"/>
            </w:numPr>
            <w:rPr>
              <w:noProof/>
            </w:rPr>
          </w:pPr>
          <w:r w:rsidRPr="00A313C3">
            <w:rPr>
              <w:noProof/>
            </w:rPr>
            <w:t>Internet connection is lost</w:t>
          </w:r>
        </w:p>
        <w:p w:rsidR="0030558D" w:rsidRDefault="0030558D" w:rsidP="0030558D">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84012A" w:rsidRDefault="0084012A" w:rsidP="0084012A">
          <w:pPr>
            <w:rPr>
              <w:noProof/>
            </w:rPr>
          </w:pPr>
          <w:r>
            <w:rPr>
              <w:noProof/>
              <w:lang w:eastAsia="en-US"/>
            </w:rPr>
            <w:lastRenderedPageBreak/>
            <w:drawing>
              <wp:inline distT="0" distB="0" distL="0" distR="0" wp14:anchorId="46B42D21" wp14:editId="0934316B">
                <wp:extent cx="5943600" cy="7044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adawar_contact pop up.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7044055"/>
                        </a:xfrm>
                        <a:prstGeom prst="rect">
                          <a:avLst/>
                        </a:prstGeom>
                      </pic:spPr>
                    </pic:pic>
                  </a:graphicData>
                </a:graphic>
              </wp:inline>
            </w:drawing>
          </w:r>
        </w:p>
        <w:p w:rsidR="0084012A" w:rsidRDefault="0084012A" w:rsidP="003E7AB8">
          <w:pPr>
            <w:rPr>
              <w:b/>
              <w:bCs/>
              <w:noProof/>
            </w:rPr>
          </w:pPr>
        </w:p>
        <w:p w:rsidR="0084012A" w:rsidRDefault="0084012A" w:rsidP="003E7AB8">
          <w:pPr>
            <w:rPr>
              <w:b/>
              <w:bCs/>
              <w:noProof/>
            </w:rPr>
          </w:pPr>
        </w:p>
        <w:p w:rsidR="0084012A" w:rsidRDefault="0084012A" w:rsidP="003E7AB8">
          <w:pPr>
            <w:rPr>
              <w:b/>
              <w:bCs/>
              <w:noProof/>
            </w:rPr>
          </w:pPr>
        </w:p>
        <w:p w:rsidR="003E7AB8" w:rsidRDefault="004457E2" w:rsidP="003E7AB8">
          <w:pPr>
            <w:rPr>
              <w:b/>
              <w:bCs/>
              <w:noProof/>
            </w:rPr>
          </w:pPr>
          <w:r>
            <w:rPr>
              <w:b/>
              <w:bCs/>
              <w:noProof/>
            </w:rPr>
            <w:lastRenderedPageBreak/>
            <w:t>9</w:t>
          </w:r>
          <w:r w:rsidR="003E7AB8">
            <w:rPr>
              <w:b/>
              <w:bCs/>
              <w:noProof/>
            </w:rPr>
            <w:t>. Add Gallery User Story</w:t>
          </w:r>
        </w:p>
        <w:p w:rsidR="003E7AB8" w:rsidRDefault="003E7AB8" w:rsidP="003E7AB8">
          <w:pPr>
            <w:rPr>
              <w:noProof/>
            </w:rPr>
          </w:pPr>
          <w:r>
            <w:rPr>
              <w:noProof/>
            </w:rPr>
            <w:t xml:space="preserve"> As a user, I want to add images to the school.</w:t>
          </w:r>
        </w:p>
        <w:p w:rsidR="003E7AB8" w:rsidRDefault="003E7AB8" w:rsidP="003E7AB8">
          <w:pPr>
            <w:rPr>
              <w:b/>
              <w:bCs/>
              <w:noProof/>
            </w:rPr>
          </w:pPr>
          <w:r w:rsidRPr="003E7AB8">
            <w:rPr>
              <w:b/>
              <w:bCs/>
              <w:noProof/>
            </w:rPr>
            <w:t>Acceptance Criteria:</w:t>
          </w:r>
        </w:p>
        <w:p w:rsidR="003E7AB8" w:rsidRDefault="003E7AB8" w:rsidP="003E7AB8">
          <w:pPr>
            <w:pStyle w:val="ListParagraph"/>
            <w:numPr>
              <w:ilvl w:val="0"/>
              <w:numId w:val="14"/>
            </w:numPr>
            <w:rPr>
              <w:noProof/>
            </w:rPr>
          </w:pPr>
          <w:r>
            <w:rPr>
              <w:noProof/>
            </w:rPr>
            <w:t xml:space="preserve"> When the user want to make a gallery to the school, </w:t>
          </w:r>
          <w:r w:rsidR="004457E2">
            <w:rPr>
              <w:noProof/>
            </w:rPr>
            <w:t>he clicks on the + sign beside Add gallery in the registration screen.</w:t>
          </w:r>
        </w:p>
        <w:p w:rsidR="003E7AB8" w:rsidRDefault="003E7AB8" w:rsidP="003E7AB8">
          <w:pPr>
            <w:pStyle w:val="ListParagraph"/>
            <w:numPr>
              <w:ilvl w:val="0"/>
              <w:numId w:val="14"/>
            </w:numPr>
            <w:rPr>
              <w:noProof/>
            </w:rPr>
          </w:pPr>
          <w:r>
            <w:rPr>
              <w:noProof/>
            </w:rPr>
            <w:t>When the user clicks on + sign, a floating page will be opened.</w:t>
          </w:r>
        </w:p>
        <w:p w:rsidR="003E7AB8" w:rsidRDefault="004457E2" w:rsidP="003E7AB8">
          <w:pPr>
            <w:pStyle w:val="ListParagraph"/>
            <w:numPr>
              <w:ilvl w:val="0"/>
              <w:numId w:val="14"/>
            </w:numPr>
            <w:rPr>
              <w:noProof/>
            </w:rPr>
          </w:pPr>
          <w:r>
            <w:rPr>
              <w:noProof/>
            </w:rPr>
            <w:t xml:space="preserve">The user will upload images </w:t>
          </w:r>
          <w:r w:rsidR="003E7AB8">
            <w:rPr>
              <w:noProof/>
            </w:rPr>
            <w:t xml:space="preserve"> through + sign in the floating page.</w:t>
          </w:r>
        </w:p>
        <w:p w:rsidR="003E7AB8" w:rsidRDefault="003E7AB8" w:rsidP="003E7AB8">
          <w:pPr>
            <w:pStyle w:val="ListParagraph"/>
            <w:numPr>
              <w:ilvl w:val="0"/>
              <w:numId w:val="14"/>
            </w:numPr>
            <w:rPr>
              <w:noProof/>
            </w:rPr>
          </w:pPr>
          <w:r>
            <w:rPr>
              <w:noProof/>
            </w:rPr>
            <w:t>Any uploaded image will be displayed in the floating page and the user can upload another i</w:t>
          </w:r>
          <w:r w:rsidR="004457E2">
            <w:rPr>
              <w:noProof/>
            </w:rPr>
            <w:t>mage for the school.</w:t>
          </w:r>
        </w:p>
        <w:p w:rsidR="003E7AB8" w:rsidRDefault="003E7AB8" w:rsidP="003E7AB8">
          <w:pPr>
            <w:pStyle w:val="ListParagraph"/>
            <w:numPr>
              <w:ilvl w:val="0"/>
              <w:numId w:val="14"/>
            </w:numPr>
            <w:rPr>
              <w:noProof/>
            </w:rPr>
          </w:pPr>
          <w:r>
            <w:rPr>
              <w:noProof/>
            </w:rPr>
            <w:t>There is setting icon on each image, it will appear when the user roll over the image.</w:t>
          </w:r>
        </w:p>
        <w:p w:rsidR="003E7AB8" w:rsidRDefault="003E7AB8" w:rsidP="004457E2">
          <w:pPr>
            <w:pStyle w:val="ListParagraph"/>
            <w:numPr>
              <w:ilvl w:val="0"/>
              <w:numId w:val="14"/>
            </w:numPr>
            <w:rPr>
              <w:noProof/>
            </w:rPr>
          </w:pPr>
          <w:r>
            <w:rPr>
              <w:noProof/>
            </w:rPr>
            <w:t>The user can delete or make this image as a cover photo</w:t>
          </w:r>
          <w:r w:rsidR="004457E2">
            <w:rPr>
              <w:noProof/>
            </w:rPr>
            <w:t xml:space="preserve"> to the school </w:t>
          </w:r>
          <w:r>
            <w:rPr>
              <w:noProof/>
            </w:rPr>
            <w:t xml:space="preserve"> from the setting icon. </w:t>
          </w:r>
        </w:p>
        <w:p w:rsidR="003E7AB8" w:rsidRDefault="003E7AB8" w:rsidP="003E7AB8">
          <w:pPr>
            <w:pStyle w:val="ListParagraph"/>
            <w:numPr>
              <w:ilvl w:val="0"/>
              <w:numId w:val="14"/>
            </w:numPr>
            <w:rPr>
              <w:noProof/>
            </w:rPr>
          </w:pPr>
          <w:r>
            <w:rPr>
              <w:noProof/>
            </w:rPr>
            <w:t>The user can close the floating page by pressing the x sign in the upper right corner in the floating page without saving the data.</w:t>
          </w:r>
          <w:r w:rsidR="007409DF">
            <w:rPr>
              <w:noProof/>
            </w:rPr>
            <w:t xml:space="preserve"> </w:t>
          </w:r>
          <w:r w:rsidR="007409DF">
            <w:rPr>
              <w:noProof/>
            </w:rPr>
            <w:t>Then a pop up message appeared asking the user “Are you sure you want to exit?” if he press yes, the entered data will be cleared and the floating page will disappear. But if he press no,nothing will change.</w:t>
          </w:r>
          <w:bookmarkStart w:id="1" w:name="_GoBack"/>
          <w:bookmarkEnd w:id="1"/>
        </w:p>
        <w:p w:rsidR="003E7AB8" w:rsidRDefault="003E7AB8" w:rsidP="004457E2">
          <w:pPr>
            <w:pStyle w:val="ListParagraph"/>
            <w:numPr>
              <w:ilvl w:val="0"/>
              <w:numId w:val="14"/>
            </w:numPr>
            <w:rPr>
              <w:noProof/>
            </w:rPr>
          </w:pPr>
          <w:r>
            <w:rPr>
              <w:noProof/>
            </w:rPr>
            <w:t>When the user upload all the images, he will pre</w:t>
          </w:r>
          <w:r w:rsidR="004457E2">
            <w:rPr>
              <w:noProof/>
            </w:rPr>
            <w:t xml:space="preserve">ss on ADD button . And then these images </w:t>
          </w:r>
          <w:r>
            <w:rPr>
              <w:noProof/>
            </w:rPr>
            <w:t>will be saved in the database, and  displayed on th</w:t>
          </w:r>
          <w:r w:rsidR="004457E2">
            <w:rPr>
              <w:noProof/>
            </w:rPr>
            <w:t>e registration screen as a small images.</w:t>
          </w:r>
        </w:p>
        <w:p w:rsidR="003E7AB8" w:rsidRDefault="004457E2" w:rsidP="003E7AB8">
          <w:pPr>
            <w:pStyle w:val="ListParagraph"/>
            <w:numPr>
              <w:ilvl w:val="0"/>
              <w:numId w:val="14"/>
            </w:numPr>
            <w:rPr>
              <w:noProof/>
            </w:rPr>
          </w:pPr>
          <w:r>
            <w:rPr>
              <w:noProof/>
            </w:rPr>
            <w:t>The user can click on the image on the registration screen to view it and can delete it.</w:t>
          </w:r>
        </w:p>
        <w:p w:rsidR="00EA1579" w:rsidRDefault="00EA1579" w:rsidP="00E166EA">
          <w:pPr>
            <w:pStyle w:val="ListParagraph"/>
            <w:ind w:left="792"/>
            <w:rPr>
              <w:b/>
              <w:bCs/>
              <w:noProof/>
            </w:rPr>
          </w:pPr>
        </w:p>
        <w:p w:rsidR="004457E2" w:rsidRDefault="004457E2" w:rsidP="004457E2">
          <w:pPr>
            <w:ind w:left="480"/>
            <w:rPr>
              <w:b/>
              <w:bCs/>
              <w:noProof/>
            </w:rPr>
          </w:pPr>
          <w:r w:rsidRPr="000C0920">
            <w:rPr>
              <w:b/>
              <w:bCs/>
              <w:noProof/>
            </w:rPr>
            <w:t>Error Criteria:</w:t>
          </w:r>
        </w:p>
        <w:p w:rsidR="004457E2" w:rsidRPr="00A313C3" w:rsidRDefault="004457E2" w:rsidP="004457E2">
          <w:pPr>
            <w:pStyle w:val="ListParagraph"/>
            <w:numPr>
              <w:ilvl w:val="0"/>
              <w:numId w:val="11"/>
            </w:numPr>
            <w:rPr>
              <w:noProof/>
            </w:rPr>
          </w:pPr>
          <w:r w:rsidRPr="00A313C3">
            <w:rPr>
              <w:noProof/>
            </w:rPr>
            <w:t>Internet connection is lost</w:t>
          </w:r>
        </w:p>
        <w:p w:rsidR="004457E2" w:rsidRDefault="004457E2" w:rsidP="004457E2">
          <w:pPr>
            <w:pStyle w:val="ListParagraph"/>
            <w:numPr>
              <w:ilvl w:val="1"/>
              <w:numId w:val="11"/>
            </w:numPr>
            <w:rPr>
              <w:noProof/>
            </w:rPr>
          </w:pPr>
          <w:r w:rsidRPr="00A313C3">
            <w:rPr>
              <w:noProof/>
            </w:rPr>
            <w:t>A message should be displayed banning the user from registration and stating the following: “Connectivity Error! Please check your internet connection and try again.”</w:t>
          </w:r>
        </w:p>
        <w:p w:rsidR="006F0A0E" w:rsidRPr="004457E2" w:rsidRDefault="006F0A0E" w:rsidP="006F0A0E">
          <w:pPr>
            <w:pStyle w:val="ListParagraph"/>
            <w:ind w:left="1512"/>
            <w:rPr>
              <w:noProof/>
            </w:rPr>
          </w:pPr>
        </w:p>
        <w:p w:rsidR="001D340E" w:rsidRPr="001D340E" w:rsidRDefault="0084012A" w:rsidP="001D340E">
          <w:pPr>
            <w:rPr>
              <w:b/>
              <w:bCs/>
              <w:noProof/>
            </w:rPr>
          </w:pPr>
          <w:r>
            <w:rPr>
              <w:b/>
              <w:bCs/>
              <w:noProof/>
              <w:lang w:eastAsia="en-US"/>
            </w:rPr>
            <w:lastRenderedPageBreak/>
            <w:drawing>
              <wp:inline distT="0" distB="0" distL="0" distR="0" wp14:anchorId="325894F6" wp14:editId="0B5778F6">
                <wp:extent cx="5943600" cy="7044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adawar  branches registration-gallery popup.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7044055"/>
                        </a:xfrm>
                        <a:prstGeom prst="rect">
                          <a:avLst/>
                        </a:prstGeom>
                      </pic:spPr>
                    </pic:pic>
                  </a:graphicData>
                </a:graphic>
              </wp:inline>
            </w:drawing>
          </w: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2438E3" w:rsidRPr="00B55685" w:rsidRDefault="002438E3"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6E6757" w:rsidRPr="00B55685" w:rsidRDefault="006E6757" w:rsidP="00FB4C35">
          <w:pPr>
            <w:jc w:val="center"/>
            <w:rPr>
              <w:noProof/>
            </w:rPr>
          </w:pPr>
        </w:p>
        <w:p w:rsidR="00FB4C35" w:rsidRPr="00B55685" w:rsidRDefault="00FB4C35" w:rsidP="00994CF5">
          <w:pPr>
            <w:ind w:left="0"/>
            <w:jc w:val="right"/>
            <w:rPr>
              <w:noProof/>
            </w:rPr>
          </w:pPr>
        </w:p>
        <w:p w:rsidR="00FB4C35" w:rsidRPr="00B55685" w:rsidRDefault="00FB4C35" w:rsidP="00A618EF">
          <w:pPr>
            <w:ind w:left="0"/>
            <w:rPr>
              <w:noProof/>
            </w:rPr>
          </w:pPr>
        </w:p>
        <w:p w:rsidR="00FB4C35" w:rsidRPr="00B55685" w:rsidRDefault="00FB4C35" w:rsidP="00FB4C35">
          <w:pPr>
            <w:jc w:val="right"/>
            <w:rPr>
              <w:noProof/>
            </w:rPr>
          </w:pPr>
        </w:p>
        <w:p w:rsidR="006328A0" w:rsidRPr="00B55685" w:rsidRDefault="006328A0" w:rsidP="00DB0F62">
          <w:pPr>
            <w:jc w:val="center"/>
            <w:rPr>
              <w:noProof/>
            </w:rPr>
          </w:pPr>
        </w:p>
        <w:p w:rsidR="00C12D33" w:rsidRPr="00B55685" w:rsidRDefault="00C12D33" w:rsidP="00703815">
          <w:pPr>
            <w:pStyle w:val="ListParagraph"/>
            <w:ind w:left="1440"/>
            <w:rPr>
              <w:noProof/>
            </w:rPr>
          </w:pPr>
        </w:p>
        <w:p w:rsidR="00C12D33" w:rsidRPr="00B55685" w:rsidRDefault="00C12D33" w:rsidP="00052985">
          <w:pPr>
            <w:rPr>
              <w:noProof/>
            </w:rPr>
          </w:pPr>
        </w:p>
        <w:p w:rsidR="00063AC5" w:rsidRPr="00B55685" w:rsidRDefault="00063AC5" w:rsidP="00052985">
          <w:pPr>
            <w:rPr>
              <w:noProof/>
            </w:rPr>
          </w:pPr>
        </w:p>
        <w:p w:rsidR="00B34E11" w:rsidRPr="00B55685" w:rsidRDefault="00B34E11" w:rsidP="00B34E11">
          <w:pPr>
            <w:rPr>
              <w:noProof/>
            </w:rPr>
          </w:pPr>
        </w:p>
        <w:p w:rsidR="00797310" w:rsidRPr="00B55685" w:rsidRDefault="00797310" w:rsidP="00B34E11">
          <w:pPr>
            <w:rPr>
              <w:noProof/>
            </w:rPr>
          </w:pPr>
        </w:p>
        <w:p w:rsidR="00B369AC" w:rsidRPr="00B55685" w:rsidRDefault="00B369AC" w:rsidP="00B34E11">
          <w:pPr>
            <w:rPr>
              <w:noProof/>
            </w:rPr>
          </w:pPr>
        </w:p>
        <w:p w:rsidR="00B369AC" w:rsidRPr="00B55685" w:rsidRDefault="00B369AC" w:rsidP="00B34E11">
          <w:pPr>
            <w:rPr>
              <w:noProof/>
            </w:rPr>
          </w:pPr>
        </w:p>
        <w:p w:rsidR="00B369AC" w:rsidRPr="00B55685" w:rsidRDefault="00B369AC" w:rsidP="00B34E11">
          <w:pPr>
            <w:rPr>
              <w:noProof/>
            </w:rPr>
          </w:pPr>
        </w:p>
        <w:p w:rsidR="00DB0F62" w:rsidRPr="00B55685" w:rsidRDefault="00C75CC4" w:rsidP="00B1656C">
          <w:pPr>
            <w:ind w:left="0"/>
            <w:rPr>
              <w:noProof/>
            </w:rPr>
          </w:pPr>
        </w:p>
      </w:sdtContent>
    </w:sdt>
    <w:p w:rsidR="00BA0335" w:rsidRPr="00B55685" w:rsidRDefault="00BA0335"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p w:rsidR="006E6757" w:rsidRPr="00B55685" w:rsidRDefault="006E6757" w:rsidP="00B1656C">
      <w:pPr>
        <w:ind w:left="0"/>
        <w:rPr>
          <w:noProof/>
        </w:rPr>
      </w:pPr>
    </w:p>
    <w:sectPr w:rsidR="006E6757" w:rsidRPr="00B55685" w:rsidSect="00CD6E90">
      <w:headerReference w:type="default" r:id="rId24"/>
      <w:footerReference w:type="default" r:id="rId25"/>
      <w:footerReference w:type="firs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5CC4" w:rsidRDefault="00C75CC4">
      <w:r>
        <w:separator/>
      </w:r>
    </w:p>
    <w:p w:rsidR="00C75CC4" w:rsidRDefault="00C75CC4"/>
  </w:endnote>
  <w:endnote w:type="continuationSeparator" w:id="0">
    <w:p w:rsidR="00C75CC4" w:rsidRDefault="00C75CC4">
      <w:r>
        <w:continuationSeparator/>
      </w:r>
    </w:p>
    <w:p w:rsidR="00C75CC4" w:rsidRDefault="00C75C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58D" w:rsidRDefault="0030558D">
    <w:pPr>
      <w:pBdr>
        <w:bottom w:val="single" w:sz="12" w:space="1" w:color="auto"/>
      </w:pBdr>
    </w:pPr>
  </w:p>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30558D" w:rsidTr="00880054">
      <w:sdt>
        <w:sdtPr>
          <w:alias w:val="Date"/>
          <w:tag w:val=""/>
          <w:id w:val="-196775022"/>
          <w:dataBinding w:prefixMappings="xmlns:ns0='http://schemas.microsoft.com/office/2006/coverPageProps' " w:xpath="/ns0:CoverPageProperties[1]/ns0:PublishDate[1]" w:storeItemID="{55AF091B-3C7A-41E3-B477-F2FDAA23CFDA}"/>
          <w:date w:fullDate="2018-08-18T00:00:00Z">
            <w:dateFormat w:val="M/d/yyyy"/>
            <w:lid w:val="en-US"/>
            <w:storeMappedDataAs w:val="dateTime"/>
            <w:calendar w:val="gregorian"/>
          </w:date>
        </w:sdtPr>
        <w:sdtEndPr/>
        <w:sdtContent>
          <w:tc>
            <w:tcPr>
              <w:tcW w:w="750" w:type="pct"/>
            </w:tcPr>
            <w:p w:rsidR="0030558D" w:rsidRDefault="009D5114" w:rsidP="009D5114">
              <w:pPr>
                <w:pStyle w:val="Footer"/>
              </w:pPr>
              <w:r>
                <w:t>8/18/2018</w:t>
              </w:r>
            </w:p>
          </w:tc>
        </w:sdtContent>
      </w:sdt>
      <w:sdt>
        <w:sdtPr>
          <w:rPr>
            <w:b/>
            <w:bCs/>
            <w:noProof/>
            <w:color w:val="000000" w:themeColor="text1"/>
            <w:sz w:val="18"/>
            <w:szCs w:val="18"/>
          </w:rPr>
          <w:alias w:val="Title"/>
          <w:tag w:val=""/>
          <w:id w:val="-171731683"/>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30558D" w:rsidRDefault="0030558D" w:rsidP="00E84679">
              <w:pPr>
                <w:pStyle w:val="Footer"/>
                <w:jc w:val="center"/>
              </w:pPr>
              <w:r>
                <w:rPr>
                  <w:b/>
                  <w:bCs/>
                  <w:noProof/>
                  <w:color w:val="000000" w:themeColor="text1"/>
                  <w:sz w:val="18"/>
                  <w:szCs w:val="18"/>
                </w:rPr>
                <w:t>BADAWAR App User Stories</w:t>
              </w:r>
            </w:p>
          </w:tc>
        </w:sdtContent>
      </w:sdt>
      <w:tc>
        <w:tcPr>
          <w:tcW w:w="750" w:type="pct"/>
        </w:tcPr>
        <w:p w:rsidR="0030558D" w:rsidRDefault="0030558D">
          <w:pPr>
            <w:pStyle w:val="Footer"/>
            <w:jc w:val="right"/>
          </w:pPr>
          <w:r>
            <w:fldChar w:fldCharType="begin"/>
          </w:r>
          <w:r>
            <w:instrText xml:space="preserve"> PAGE  \* Arabic </w:instrText>
          </w:r>
          <w:r>
            <w:fldChar w:fldCharType="separate"/>
          </w:r>
          <w:r w:rsidR="007409DF">
            <w:rPr>
              <w:noProof/>
            </w:rPr>
            <w:t>19</w:t>
          </w:r>
          <w:r>
            <w:fldChar w:fldCharType="end"/>
          </w:r>
          <w:r>
            <w:t xml:space="preserve"> </w:t>
          </w:r>
        </w:p>
      </w:tc>
    </w:tr>
  </w:tbl>
  <w:p w:rsidR="0030558D" w:rsidRPr="009B13E5" w:rsidRDefault="0030558D" w:rsidP="00616F28">
    <w:pPr>
      <w:pStyle w:val="Footer"/>
      <w:ind w:left="0"/>
      <w:rPr>
        <w:color w:val="000000" w:themeColor="text1"/>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58D" w:rsidRPr="00F805ED" w:rsidRDefault="0030558D">
    <w:pPr>
      <w:pStyle w:val="Footer"/>
      <w:rPr>
        <w:i/>
        <w:iCs/>
        <w:sz w:val="14"/>
        <w:szCs w:val="14"/>
      </w:rPr>
    </w:pPr>
    <w:r w:rsidRPr="00F805ED">
      <w:rPr>
        <w:i/>
        <w:iCs/>
        <w:sz w:val="14"/>
        <w:szCs w:val="14"/>
      </w:rPr>
      <w:t>This document is confidential property to</w:t>
    </w:r>
    <w:r w:rsidRPr="00701E7D">
      <w:rPr>
        <w:i/>
        <w:iCs/>
        <w:sz w:val="14"/>
        <w:szCs w:val="14"/>
      </w:rPr>
      <w:t xml:space="preserve"> </w:t>
    </w:r>
    <w:r w:rsidRPr="00701E7D">
      <w:rPr>
        <w:b/>
        <w:bCs/>
        <w:i/>
        <w:iCs/>
        <w:sz w:val="14"/>
        <w:szCs w:val="14"/>
      </w:rPr>
      <w:t>Overcoffeesolutions</w:t>
    </w:r>
    <w:r w:rsidRPr="00F805ED">
      <w:rPr>
        <w:i/>
        <w:iCs/>
        <w:sz w:val="14"/>
        <w:szCs w:val="14"/>
      </w:rPr>
      <w:t xml:space="preserve"> which is properly sent to you</w:t>
    </w:r>
    <w:r>
      <w:rPr>
        <w:i/>
        <w:iCs/>
        <w:sz w:val="14"/>
        <w:szCs w:val="14"/>
      </w:rPr>
      <w:t xml:space="preserve"> or your company </w:t>
    </w:r>
    <w:r w:rsidRPr="00F805ED">
      <w:rPr>
        <w:i/>
        <w:iCs/>
        <w:sz w:val="14"/>
        <w:szCs w:val="14"/>
      </w:rPr>
      <w:t xml:space="preserve">to demonstrate certain business-related information. Please keep it to your own use and if for business </w:t>
    </w:r>
    <w:r>
      <w:rPr>
        <w:i/>
        <w:iCs/>
        <w:sz w:val="14"/>
        <w:szCs w:val="14"/>
      </w:rPr>
      <w:t>reasonable reasons you</w:t>
    </w:r>
    <w:r w:rsidRPr="00F805ED">
      <w:rPr>
        <w:i/>
        <w:iCs/>
        <w:sz w:val="14"/>
        <w:szCs w:val="14"/>
      </w:rPr>
      <w:t xml:space="preserve"> want to share it outside your company boarders, you should get our approval.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5CC4" w:rsidRDefault="00C75CC4">
      <w:r>
        <w:separator/>
      </w:r>
    </w:p>
    <w:p w:rsidR="00C75CC4" w:rsidRDefault="00C75CC4"/>
  </w:footnote>
  <w:footnote w:type="continuationSeparator" w:id="0">
    <w:p w:rsidR="00C75CC4" w:rsidRDefault="00C75CC4">
      <w:r>
        <w:continuationSeparator/>
      </w:r>
    </w:p>
    <w:p w:rsidR="00C75CC4" w:rsidRDefault="00C75CC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58D" w:rsidRPr="00505856" w:rsidRDefault="0030558D" w:rsidP="00505A90">
    <w:pPr>
      <w:jc w:val="center"/>
      <w:rPr>
        <w:sz w:val="16"/>
        <w:szCs w:val="16"/>
      </w:rPr>
    </w:pPr>
    <w:r w:rsidRPr="004D1018">
      <w:rPr>
        <w:noProof/>
        <w:lang w:eastAsia="en-US"/>
      </w:rPr>
      <mc:AlternateContent>
        <mc:Choice Requires="wpg">
          <w:drawing>
            <wp:anchor distT="0" distB="0" distL="114300" distR="114300" simplePos="0" relativeHeight="251605504" behindDoc="0" locked="0" layoutInCell="1" allowOverlap="1" wp14:anchorId="2B8D82E9" wp14:editId="6EE3FC29">
              <wp:simplePos x="0" y="0"/>
              <wp:positionH relativeFrom="page">
                <wp:posOffset>342900</wp:posOffset>
              </wp:positionH>
              <wp:positionV relativeFrom="margin">
                <wp:posOffset>-336550</wp:posOffset>
              </wp:positionV>
              <wp:extent cx="233045" cy="8719820"/>
              <wp:effectExtent l="0" t="0" r="0" b="5080"/>
              <wp:wrapNone/>
              <wp:docPr id="84" name="Group 84" title="Decorative sidebar"/>
              <wp:cNvGraphicFramePr/>
              <a:graphic xmlns:a="http://schemas.openxmlformats.org/drawingml/2006/main">
                <a:graphicData uri="http://schemas.microsoft.com/office/word/2010/wordprocessingGroup">
                  <wpg:wgp>
                    <wpg:cNvGrpSpPr/>
                    <wpg:grpSpPr>
                      <a:xfrm>
                        <a:off x="0" y="0"/>
                        <a:ext cx="233045" cy="8719820"/>
                        <a:chOff x="0" y="0"/>
                        <a:chExt cx="228600" cy="9144000"/>
                      </a:xfrm>
                      <a:solidFill>
                        <a:srgbClr val="92D050"/>
                      </a:solidFill>
                    </wpg:grpSpPr>
                    <wps:wsp>
                      <wps:cNvPr id="85" name="Rectangle 8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CA98745" id="Group 84" o:spid="_x0000_s1026" alt="Title: Decorative sidebar" style="position:absolute;margin-left:27pt;margin-top:-26.5pt;width:18.35pt;height:686.6pt;z-index:251605504;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">
              <v:rect id="Rectangle 8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J3wwAAANsAAAAPAAAAZHJzL2Rvd25yZXYueG1sRI9BawIx&#10;FITvBf9DeIK3mrVg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5Kkid8MAAADbAAAADwAA&#10;AAAAAAAAAAAAAAAHAgAAZHJzL2Rvd25yZXYueG1sUEsFBgAAAAADAAMAtwAAAPcCAAAAAA==&#10;" filled="f" stroked="f" strokeweight="1pt"/>
              <v:rect id="Rectangle 8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" filled="f" stroked="f" strokeweight="1pt">
                <v:path arrowok="t"/>
                <o:lock v:ext="edit" aspectratio="t"/>
              </v:rect>
              <w10:wrap anchorx="page" anchory="margin"/>
            </v:group>
          </w:pict>
        </mc:Fallback>
      </mc:AlternateContent>
    </w:r>
    <w:r w:rsidRPr="00505856">
      <w:rPr>
        <w:noProof/>
        <w:sz w:val="16"/>
        <w:szCs w:val="16"/>
        <w:lang w:eastAsia="en-US"/>
      </w:rPr>
      <w:drawing>
        <wp:anchor distT="0" distB="0" distL="114300" distR="114300" simplePos="0" relativeHeight="251604480" behindDoc="0" locked="0" layoutInCell="1" allowOverlap="1" wp14:anchorId="1229F68A" wp14:editId="6EE3D543">
          <wp:simplePos x="0" y="0"/>
          <wp:positionH relativeFrom="column">
            <wp:posOffset>5010150</wp:posOffset>
          </wp:positionH>
          <wp:positionV relativeFrom="paragraph">
            <wp:posOffset>-362585</wp:posOffset>
          </wp:positionV>
          <wp:extent cx="1652905" cy="833755"/>
          <wp:effectExtent l="0" t="0" r="4445" b="4445"/>
          <wp:wrapThrough wrapText="bothSides">
            <wp:wrapPolygon edited="0">
              <wp:start x="0" y="0"/>
              <wp:lineTo x="0" y="21222"/>
              <wp:lineTo x="21409" y="21222"/>
              <wp:lineTo x="21409" y="0"/>
              <wp:lineTo x="0" y="0"/>
            </wp:wrapPolygon>
          </wp:wrapThrough>
          <wp:docPr id="7" name="Picture 7" descr="cid:image002.jpg@01D26FF0.A9FE5FA0"/>
          <wp:cNvGraphicFramePr/>
          <a:graphic xmlns:a="http://schemas.openxmlformats.org/drawingml/2006/main">
            <a:graphicData uri="http://schemas.openxmlformats.org/drawingml/2006/picture">
              <pic:pic xmlns:pic="http://schemas.openxmlformats.org/drawingml/2006/picture">
                <pic:nvPicPr>
                  <pic:cNvPr id="1" name="Picture 1" descr="cid:image002.jpg@01D26FF0.A9FE5FA0"/>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905" cy="83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 xml:space="preserve"> </w:t>
    </w:r>
    <w:r w:rsidRPr="00505856">
      <w:rPr>
        <w:sz w:val="16"/>
        <w:szCs w:val="16"/>
      </w:rPr>
      <w:t xml:space="preserve"> </w:t>
    </w:r>
  </w:p>
  <w:p w:rsidR="0030558D" w:rsidRPr="00D012FC" w:rsidRDefault="0030558D" w:rsidP="00D012FC">
    <w:pPr>
      <w:rPr>
        <w:b/>
        <w:bCs/>
        <w:noProof/>
        <w:color w:val="000000" w:themeColor="text1"/>
        <w:sz w:val="18"/>
        <w:szCs w:val="18"/>
      </w:rPr>
    </w:pPr>
    <w:r>
      <w:rPr>
        <w:b/>
        <w:bCs/>
        <w:noProof/>
        <w:color w:val="000000" w:themeColor="text1"/>
        <w:sz w:val="18"/>
        <w:szCs w:val="18"/>
      </w:rPr>
      <w:t xml:space="preserve">Badawar App User Stories </w:t>
    </w:r>
  </w:p>
  <w:p w:rsidR="0030558D" w:rsidRDefault="0030558D" w:rsidP="00505856">
    <w:pPr>
      <w:pStyle w:val="Heade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7342D"/>
    <w:multiLevelType w:val="hybridMultilevel"/>
    <w:tmpl w:val="3A6CB7E2"/>
    <w:lvl w:ilvl="0" w:tplc="BF52479A">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
    <w:nsid w:val="0CE278FC"/>
    <w:multiLevelType w:val="hybridMultilevel"/>
    <w:tmpl w:val="73ECAA9C"/>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8090001">
      <w:start w:val="1"/>
      <w:numFmt w:val="bullet"/>
      <w:lvlText w:val=""/>
      <w:lvlJc w:val="left"/>
      <w:pPr>
        <w:ind w:left="4320" w:hanging="360"/>
      </w:pPr>
      <w:rPr>
        <w:rFonts w:ascii="Symbol" w:hAnsi="Symbol" w:hint="default"/>
      </w:rPr>
    </w:lvl>
    <w:lvl w:ilvl="4" w:tplc="08090003">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nsid w:val="182E467A"/>
    <w:multiLevelType w:val="hybridMultilevel"/>
    <w:tmpl w:val="16A4FBF0"/>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nsid w:val="1BC503AA"/>
    <w:multiLevelType w:val="hybridMultilevel"/>
    <w:tmpl w:val="A38805E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nsid w:val="20E23182"/>
    <w:multiLevelType w:val="hybridMultilevel"/>
    <w:tmpl w:val="5F024A10"/>
    <w:lvl w:ilvl="0" w:tplc="08090001">
      <w:start w:val="1"/>
      <w:numFmt w:val="bullet"/>
      <w:lvlText w:val=""/>
      <w:lvlJc w:val="left"/>
      <w:pPr>
        <w:ind w:left="2138" w:hanging="360"/>
      </w:pPr>
      <w:rPr>
        <w:rFonts w:ascii="Symbol" w:hAnsi="Symbol" w:hint="default"/>
      </w:rPr>
    </w:lvl>
    <w:lvl w:ilvl="1" w:tplc="08090003">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5">
    <w:nsid w:val="221C4B19"/>
    <w:multiLevelType w:val="hybridMultilevel"/>
    <w:tmpl w:val="A90E15F8"/>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nsid w:val="255567A3"/>
    <w:multiLevelType w:val="hybridMultilevel"/>
    <w:tmpl w:val="4F18AECE"/>
    <w:lvl w:ilvl="0" w:tplc="04090003">
      <w:start w:val="1"/>
      <w:numFmt w:val="bullet"/>
      <w:lvlText w:val="o"/>
      <w:lvlJc w:val="left"/>
      <w:pPr>
        <w:ind w:left="2760" w:hanging="360"/>
      </w:pPr>
      <w:rPr>
        <w:rFonts w:ascii="Courier New" w:hAnsi="Courier New" w:cs="Courier New" w:hint="default"/>
      </w:rPr>
    </w:lvl>
    <w:lvl w:ilvl="1" w:tplc="04090003" w:tentative="1">
      <w:start w:val="1"/>
      <w:numFmt w:val="bullet"/>
      <w:lvlText w:val="o"/>
      <w:lvlJc w:val="left"/>
      <w:pPr>
        <w:ind w:left="3480" w:hanging="360"/>
      </w:pPr>
      <w:rPr>
        <w:rFonts w:ascii="Courier New" w:hAnsi="Courier New" w:cs="Courier New" w:hint="default"/>
      </w:rPr>
    </w:lvl>
    <w:lvl w:ilvl="2" w:tplc="04090005" w:tentative="1">
      <w:start w:val="1"/>
      <w:numFmt w:val="bullet"/>
      <w:lvlText w:val=""/>
      <w:lvlJc w:val="left"/>
      <w:pPr>
        <w:ind w:left="4200" w:hanging="360"/>
      </w:pPr>
      <w:rPr>
        <w:rFonts w:ascii="Wingdings" w:hAnsi="Wingdings" w:hint="default"/>
      </w:rPr>
    </w:lvl>
    <w:lvl w:ilvl="3" w:tplc="04090001" w:tentative="1">
      <w:start w:val="1"/>
      <w:numFmt w:val="bullet"/>
      <w:lvlText w:val=""/>
      <w:lvlJc w:val="left"/>
      <w:pPr>
        <w:ind w:left="4920" w:hanging="360"/>
      </w:pPr>
      <w:rPr>
        <w:rFonts w:ascii="Symbol" w:hAnsi="Symbol" w:hint="default"/>
      </w:rPr>
    </w:lvl>
    <w:lvl w:ilvl="4" w:tplc="04090003" w:tentative="1">
      <w:start w:val="1"/>
      <w:numFmt w:val="bullet"/>
      <w:lvlText w:val="o"/>
      <w:lvlJc w:val="left"/>
      <w:pPr>
        <w:ind w:left="5640" w:hanging="360"/>
      </w:pPr>
      <w:rPr>
        <w:rFonts w:ascii="Courier New" w:hAnsi="Courier New" w:cs="Courier New" w:hint="default"/>
      </w:rPr>
    </w:lvl>
    <w:lvl w:ilvl="5" w:tplc="04090005" w:tentative="1">
      <w:start w:val="1"/>
      <w:numFmt w:val="bullet"/>
      <w:lvlText w:val=""/>
      <w:lvlJc w:val="left"/>
      <w:pPr>
        <w:ind w:left="6360" w:hanging="360"/>
      </w:pPr>
      <w:rPr>
        <w:rFonts w:ascii="Wingdings" w:hAnsi="Wingdings" w:hint="default"/>
      </w:rPr>
    </w:lvl>
    <w:lvl w:ilvl="6" w:tplc="04090001" w:tentative="1">
      <w:start w:val="1"/>
      <w:numFmt w:val="bullet"/>
      <w:lvlText w:val=""/>
      <w:lvlJc w:val="left"/>
      <w:pPr>
        <w:ind w:left="7080" w:hanging="360"/>
      </w:pPr>
      <w:rPr>
        <w:rFonts w:ascii="Symbol" w:hAnsi="Symbol" w:hint="default"/>
      </w:rPr>
    </w:lvl>
    <w:lvl w:ilvl="7" w:tplc="04090003" w:tentative="1">
      <w:start w:val="1"/>
      <w:numFmt w:val="bullet"/>
      <w:lvlText w:val="o"/>
      <w:lvlJc w:val="left"/>
      <w:pPr>
        <w:ind w:left="7800" w:hanging="360"/>
      </w:pPr>
      <w:rPr>
        <w:rFonts w:ascii="Courier New" w:hAnsi="Courier New" w:cs="Courier New" w:hint="default"/>
      </w:rPr>
    </w:lvl>
    <w:lvl w:ilvl="8" w:tplc="04090005" w:tentative="1">
      <w:start w:val="1"/>
      <w:numFmt w:val="bullet"/>
      <w:lvlText w:val=""/>
      <w:lvlJc w:val="left"/>
      <w:pPr>
        <w:ind w:left="8520" w:hanging="360"/>
      </w:pPr>
      <w:rPr>
        <w:rFonts w:ascii="Wingdings" w:hAnsi="Wingdings" w:hint="default"/>
      </w:rPr>
    </w:lvl>
  </w:abstractNum>
  <w:abstractNum w:abstractNumId="7">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2118B0"/>
    <w:multiLevelType w:val="hybridMultilevel"/>
    <w:tmpl w:val="B5C0FB36"/>
    <w:lvl w:ilvl="0" w:tplc="08090001">
      <w:start w:val="1"/>
      <w:numFmt w:val="bullet"/>
      <w:lvlText w:val=""/>
      <w:lvlJc w:val="left"/>
      <w:pPr>
        <w:ind w:left="2138" w:hanging="360"/>
      </w:pPr>
      <w:rPr>
        <w:rFonts w:ascii="Symbol" w:hAnsi="Symbol" w:hint="default"/>
      </w:rPr>
    </w:lvl>
    <w:lvl w:ilvl="1" w:tplc="08090003">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9">
    <w:nsid w:val="2FC26FA7"/>
    <w:multiLevelType w:val="hybridMultilevel"/>
    <w:tmpl w:val="3210DE9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31C344EA"/>
    <w:multiLevelType w:val="hybridMultilevel"/>
    <w:tmpl w:val="C55AA960"/>
    <w:lvl w:ilvl="0" w:tplc="04090001">
      <w:start w:val="1"/>
      <w:numFmt w:val="bullet"/>
      <w:lvlText w:val=""/>
      <w:lvlJc w:val="left"/>
      <w:pPr>
        <w:ind w:left="1395" w:hanging="360"/>
      </w:pPr>
      <w:rPr>
        <w:rFonts w:ascii="Symbol" w:hAnsi="Symbol" w:hint="default"/>
      </w:rPr>
    </w:lvl>
    <w:lvl w:ilvl="1" w:tplc="04090003">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1">
    <w:nsid w:val="36A63F15"/>
    <w:multiLevelType w:val="hybridMultilevel"/>
    <w:tmpl w:val="E90876CE"/>
    <w:lvl w:ilvl="0" w:tplc="5DB44BB8">
      <w:start w:val="1"/>
      <w:numFmt w:val="bullet"/>
      <w:pStyle w:val="Heading2"/>
      <w:lvlText w:val=""/>
      <w:lvlJc w:val="left"/>
      <w:pPr>
        <w:ind w:left="432" w:hanging="360"/>
      </w:pPr>
      <w:rPr>
        <w:rFonts w:ascii="Symbol" w:hAnsi="Symbol" w:hint="default"/>
      </w:rPr>
    </w:lvl>
    <w:lvl w:ilvl="1" w:tplc="04090019">
      <w:start w:val="1"/>
      <w:numFmt w:val="lowerLetter"/>
      <w:lvlText w:val="%2."/>
      <w:lvlJc w:val="left"/>
      <w:pPr>
        <w:ind w:left="1152" w:hanging="360"/>
      </w:pPr>
    </w:lvl>
    <w:lvl w:ilvl="2" w:tplc="39CCC524">
      <w:start w:val="1"/>
      <w:numFmt w:val="lowerRoman"/>
      <w:lvlText w:val="%3."/>
      <w:lvlJc w:val="right"/>
      <w:pPr>
        <w:ind w:left="1872" w:hanging="180"/>
      </w:pPr>
      <w:rPr>
        <w:rFonts w:hint="default"/>
      </w:rPr>
    </w:lvl>
    <w:lvl w:ilvl="3" w:tplc="0409000F">
      <w:start w:val="1"/>
      <w:numFmt w:val="decimal"/>
      <w:lvlText w:val="%4."/>
      <w:lvlJc w:val="left"/>
      <w:pPr>
        <w:ind w:left="2592" w:hanging="360"/>
      </w:pPr>
    </w:lvl>
    <w:lvl w:ilvl="4" w:tplc="04090019">
      <w:start w:val="1"/>
      <w:numFmt w:val="lowerLetter"/>
      <w:lvlText w:val="%5."/>
      <w:lvlJc w:val="left"/>
      <w:pPr>
        <w:ind w:left="3312" w:hanging="360"/>
      </w:pPr>
    </w:lvl>
    <w:lvl w:ilvl="5" w:tplc="04090001">
      <w:start w:val="1"/>
      <w:numFmt w:val="bullet"/>
      <w:lvlText w:val=""/>
      <w:lvlJc w:val="left"/>
      <w:pPr>
        <w:ind w:left="4032" w:hanging="180"/>
      </w:pPr>
      <w:rPr>
        <w:rFonts w:ascii="Symbol" w:hAnsi="Symbol" w:hint="default"/>
      </w:r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nsid w:val="48C026BD"/>
    <w:multiLevelType w:val="hybridMultilevel"/>
    <w:tmpl w:val="4EC8AC08"/>
    <w:lvl w:ilvl="0" w:tplc="04090003">
      <w:start w:val="1"/>
      <w:numFmt w:val="bullet"/>
      <w:lvlText w:val="o"/>
      <w:lvlJc w:val="left"/>
      <w:pPr>
        <w:ind w:left="2985" w:hanging="360"/>
      </w:pPr>
      <w:rPr>
        <w:rFonts w:ascii="Courier New" w:hAnsi="Courier New" w:cs="Courier New" w:hint="default"/>
      </w:rPr>
    </w:lvl>
    <w:lvl w:ilvl="1" w:tplc="04090003" w:tentative="1">
      <w:start w:val="1"/>
      <w:numFmt w:val="bullet"/>
      <w:lvlText w:val="o"/>
      <w:lvlJc w:val="left"/>
      <w:pPr>
        <w:ind w:left="3705" w:hanging="360"/>
      </w:pPr>
      <w:rPr>
        <w:rFonts w:ascii="Courier New" w:hAnsi="Courier New" w:cs="Courier New" w:hint="default"/>
      </w:rPr>
    </w:lvl>
    <w:lvl w:ilvl="2" w:tplc="04090005" w:tentative="1">
      <w:start w:val="1"/>
      <w:numFmt w:val="bullet"/>
      <w:lvlText w:val=""/>
      <w:lvlJc w:val="left"/>
      <w:pPr>
        <w:ind w:left="4425" w:hanging="360"/>
      </w:pPr>
      <w:rPr>
        <w:rFonts w:ascii="Wingdings" w:hAnsi="Wingdings" w:hint="default"/>
      </w:rPr>
    </w:lvl>
    <w:lvl w:ilvl="3" w:tplc="04090001" w:tentative="1">
      <w:start w:val="1"/>
      <w:numFmt w:val="bullet"/>
      <w:lvlText w:val=""/>
      <w:lvlJc w:val="left"/>
      <w:pPr>
        <w:ind w:left="5145" w:hanging="360"/>
      </w:pPr>
      <w:rPr>
        <w:rFonts w:ascii="Symbol" w:hAnsi="Symbol" w:hint="default"/>
      </w:rPr>
    </w:lvl>
    <w:lvl w:ilvl="4" w:tplc="04090003" w:tentative="1">
      <w:start w:val="1"/>
      <w:numFmt w:val="bullet"/>
      <w:lvlText w:val="o"/>
      <w:lvlJc w:val="left"/>
      <w:pPr>
        <w:ind w:left="5865" w:hanging="360"/>
      </w:pPr>
      <w:rPr>
        <w:rFonts w:ascii="Courier New" w:hAnsi="Courier New" w:cs="Courier New" w:hint="default"/>
      </w:rPr>
    </w:lvl>
    <w:lvl w:ilvl="5" w:tplc="04090005" w:tentative="1">
      <w:start w:val="1"/>
      <w:numFmt w:val="bullet"/>
      <w:lvlText w:val=""/>
      <w:lvlJc w:val="left"/>
      <w:pPr>
        <w:ind w:left="6585" w:hanging="360"/>
      </w:pPr>
      <w:rPr>
        <w:rFonts w:ascii="Wingdings" w:hAnsi="Wingdings" w:hint="default"/>
      </w:rPr>
    </w:lvl>
    <w:lvl w:ilvl="6" w:tplc="04090001" w:tentative="1">
      <w:start w:val="1"/>
      <w:numFmt w:val="bullet"/>
      <w:lvlText w:val=""/>
      <w:lvlJc w:val="left"/>
      <w:pPr>
        <w:ind w:left="7305" w:hanging="360"/>
      </w:pPr>
      <w:rPr>
        <w:rFonts w:ascii="Symbol" w:hAnsi="Symbol" w:hint="default"/>
      </w:rPr>
    </w:lvl>
    <w:lvl w:ilvl="7" w:tplc="04090003" w:tentative="1">
      <w:start w:val="1"/>
      <w:numFmt w:val="bullet"/>
      <w:lvlText w:val="o"/>
      <w:lvlJc w:val="left"/>
      <w:pPr>
        <w:ind w:left="8025" w:hanging="360"/>
      </w:pPr>
      <w:rPr>
        <w:rFonts w:ascii="Courier New" w:hAnsi="Courier New" w:cs="Courier New" w:hint="default"/>
      </w:rPr>
    </w:lvl>
    <w:lvl w:ilvl="8" w:tplc="04090005" w:tentative="1">
      <w:start w:val="1"/>
      <w:numFmt w:val="bullet"/>
      <w:lvlText w:val=""/>
      <w:lvlJc w:val="left"/>
      <w:pPr>
        <w:ind w:left="8745" w:hanging="360"/>
      </w:pPr>
      <w:rPr>
        <w:rFonts w:ascii="Wingdings" w:hAnsi="Wingdings" w:hint="default"/>
      </w:rPr>
    </w:lvl>
  </w:abstractNum>
  <w:abstractNum w:abstractNumId="13">
    <w:nsid w:val="50034FE1"/>
    <w:multiLevelType w:val="hybridMultilevel"/>
    <w:tmpl w:val="6ED2D6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5BCB3AF3"/>
    <w:multiLevelType w:val="hybridMultilevel"/>
    <w:tmpl w:val="949E14A0"/>
    <w:lvl w:ilvl="0" w:tplc="08090001">
      <w:start w:val="1"/>
      <w:numFmt w:val="bullet"/>
      <w:lvlText w:val=""/>
      <w:lvlJc w:val="left"/>
      <w:pPr>
        <w:ind w:left="2138" w:hanging="360"/>
      </w:pPr>
      <w:rPr>
        <w:rFonts w:ascii="Symbol" w:hAnsi="Symbol" w:hint="default"/>
      </w:rPr>
    </w:lvl>
    <w:lvl w:ilvl="1" w:tplc="08090003">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5">
    <w:nsid w:val="5F662188"/>
    <w:multiLevelType w:val="hybridMultilevel"/>
    <w:tmpl w:val="3EC0CA56"/>
    <w:lvl w:ilvl="0" w:tplc="04090005">
      <w:start w:val="1"/>
      <w:numFmt w:val="bullet"/>
      <w:lvlText w:val=""/>
      <w:lvlJc w:val="left"/>
      <w:pPr>
        <w:ind w:left="3480" w:hanging="360"/>
      </w:pPr>
      <w:rPr>
        <w:rFonts w:ascii="Wingdings" w:hAnsi="Wingdings" w:hint="default"/>
      </w:rPr>
    </w:lvl>
    <w:lvl w:ilvl="1" w:tplc="04090003" w:tentative="1">
      <w:start w:val="1"/>
      <w:numFmt w:val="bullet"/>
      <w:lvlText w:val="o"/>
      <w:lvlJc w:val="left"/>
      <w:pPr>
        <w:ind w:left="4200" w:hanging="360"/>
      </w:pPr>
      <w:rPr>
        <w:rFonts w:ascii="Courier New" w:hAnsi="Courier New" w:cs="Courier New" w:hint="default"/>
      </w:rPr>
    </w:lvl>
    <w:lvl w:ilvl="2" w:tplc="04090005" w:tentative="1">
      <w:start w:val="1"/>
      <w:numFmt w:val="bullet"/>
      <w:lvlText w:val=""/>
      <w:lvlJc w:val="left"/>
      <w:pPr>
        <w:ind w:left="4920" w:hanging="360"/>
      </w:pPr>
      <w:rPr>
        <w:rFonts w:ascii="Wingdings" w:hAnsi="Wingdings" w:hint="default"/>
      </w:rPr>
    </w:lvl>
    <w:lvl w:ilvl="3" w:tplc="04090001" w:tentative="1">
      <w:start w:val="1"/>
      <w:numFmt w:val="bullet"/>
      <w:lvlText w:val=""/>
      <w:lvlJc w:val="left"/>
      <w:pPr>
        <w:ind w:left="5640" w:hanging="360"/>
      </w:pPr>
      <w:rPr>
        <w:rFonts w:ascii="Symbol" w:hAnsi="Symbol" w:hint="default"/>
      </w:rPr>
    </w:lvl>
    <w:lvl w:ilvl="4" w:tplc="04090003" w:tentative="1">
      <w:start w:val="1"/>
      <w:numFmt w:val="bullet"/>
      <w:lvlText w:val="o"/>
      <w:lvlJc w:val="left"/>
      <w:pPr>
        <w:ind w:left="6360" w:hanging="360"/>
      </w:pPr>
      <w:rPr>
        <w:rFonts w:ascii="Courier New" w:hAnsi="Courier New" w:cs="Courier New" w:hint="default"/>
      </w:rPr>
    </w:lvl>
    <w:lvl w:ilvl="5" w:tplc="04090005" w:tentative="1">
      <w:start w:val="1"/>
      <w:numFmt w:val="bullet"/>
      <w:lvlText w:val=""/>
      <w:lvlJc w:val="left"/>
      <w:pPr>
        <w:ind w:left="7080" w:hanging="360"/>
      </w:pPr>
      <w:rPr>
        <w:rFonts w:ascii="Wingdings" w:hAnsi="Wingdings" w:hint="default"/>
      </w:rPr>
    </w:lvl>
    <w:lvl w:ilvl="6" w:tplc="04090001" w:tentative="1">
      <w:start w:val="1"/>
      <w:numFmt w:val="bullet"/>
      <w:lvlText w:val=""/>
      <w:lvlJc w:val="left"/>
      <w:pPr>
        <w:ind w:left="7800" w:hanging="360"/>
      </w:pPr>
      <w:rPr>
        <w:rFonts w:ascii="Symbol" w:hAnsi="Symbol" w:hint="default"/>
      </w:rPr>
    </w:lvl>
    <w:lvl w:ilvl="7" w:tplc="04090003" w:tentative="1">
      <w:start w:val="1"/>
      <w:numFmt w:val="bullet"/>
      <w:lvlText w:val="o"/>
      <w:lvlJc w:val="left"/>
      <w:pPr>
        <w:ind w:left="8520" w:hanging="360"/>
      </w:pPr>
      <w:rPr>
        <w:rFonts w:ascii="Courier New" w:hAnsi="Courier New" w:cs="Courier New" w:hint="default"/>
      </w:rPr>
    </w:lvl>
    <w:lvl w:ilvl="8" w:tplc="04090005" w:tentative="1">
      <w:start w:val="1"/>
      <w:numFmt w:val="bullet"/>
      <w:lvlText w:val=""/>
      <w:lvlJc w:val="left"/>
      <w:pPr>
        <w:ind w:left="9240" w:hanging="360"/>
      </w:pPr>
      <w:rPr>
        <w:rFonts w:ascii="Wingdings" w:hAnsi="Wingdings" w:hint="default"/>
      </w:rPr>
    </w:lvl>
  </w:abstractNum>
  <w:abstractNum w:abstractNumId="16">
    <w:nsid w:val="636607A8"/>
    <w:multiLevelType w:val="hybridMultilevel"/>
    <w:tmpl w:val="A33CB3AC"/>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66593D4F"/>
    <w:multiLevelType w:val="hybridMultilevel"/>
    <w:tmpl w:val="FFF4DD0C"/>
    <w:lvl w:ilvl="0" w:tplc="9A7ADE60">
      <w:start w:val="1"/>
      <w:numFmt w:val="decimal"/>
      <w:lvlText w:val="%1."/>
      <w:lvlJc w:val="right"/>
      <w:pPr>
        <w:ind w:left="2115" w:hanging="360"/>
      </w:pPr>
      <w:rPr>
        <w:rFonts w:cs="Arial" w:hint="default"/>
        <w:bCs w:val="0"/>
        <w:iCs w:val="0"/>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18">
    <w:nsid w:val="68043953"/>
    <w:multiLevelType w:val="hybridMultilevel"/>
    <w:tmpl w:val="C3D2D02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70D14484"/>
    <w:multiLevelType w:val="hybridMultilevel"/>
    <w:tmpl w:val="7EBC5A0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7"/>
  </w:num>
  <w:num w:numId="2">
    <w:abstractNumId w:val="11"/>
  </w:num>
  <w:num w:numId="3">
    <w:abstractNumId w:val="8"/>
  </w:num>
  <w:num w:numId="4">
    <w:abstractNumId w:val="1"/>
  </w:num>
  <w:num w:numId="5">
    <w:abstractNumId w:val="4"/>
  </w:num>
  <w:num w:numId="6">
    <w:abstractNumId w:val="0"/>
  </w:num>
  <w:num w:numId="7">
    <w:abstractNumId w:val="12"/>
  </w:num>
  <w:num w:numId="8">
    <w:abstractNumId w:val="13"/>
  </w:num>
  <w:num w:numId="9">
    <w:abstractNumId w:val="10"/>
  </w:num>
  <w:num w:numId="10">
    <w:abstractNumId w:val="17"/>
  </w:num>
  <w:num w:numId="11">
    <w:abstractNumId w:val="16"/>
  </w:num>
  <w:num w:numId="12">
    <w:abstractNumId w:val="14"/>
  </w:num>
  <w:num w:numId="13">
    <w:abstractNumId w:val="9"/>
  </w:num>
  <w:num w:numId="14">
    <w:abstractNumId w:val="19"/>
  </w:num>
  <w:num w:numId="15">
    <w:abstractNumId w:val="2"/>
  </w:num>
  <w:num w:numId="16">
    <w:abstractNumId w:val="3"/>
  </w:num>
  <w:num w:numId="17">
    <w:abstractNumId w:val="18"/>
  </w:num>
  <w:num w:numId="18">
    <w:abstractNumId w:val="5"/>
  </w:num>
  <w:num w:numId="19">
    <w:abstractNumId w:val="6"/>
  </w:num>
  <w:num w:numId="20">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1BC2"/>
    <w:rsid w:val="00002822"/>
    <w:rsid w:val="00002A06"/>
    <w:rsid w:val="00005888"/>
    <w:rsid w:val="0000596C"/>
    <w:rsid w:val="00006326"/>
    <w:rsid w:val="00010079"/>
    <w:rsid w:val="000107A5"/>
    <w:rsid w:val="000107DA"/>
    <w:rsid w:val="00010CEB"/>
    <w:rsid w:val="00011730"/>
    <w:rsid w:val="000118CE"/>
    <w:rsid w:val="00012FCC"/>
    <w:rsid w:val="000136A3"/>
    <w:rsid w:val="00013CAC"/>
    <w:rsid w:val="0002040B"/>
    <w:rsid w:val="00020932"/>
    <w:rsid w:val="00023137"/>
    <w:rsid w:val="0002323E"/>
    <w:rsid w:val="000238F4"/>
    <w:rsid w:val="00023D87"/>
    <w:rsid w:val="000244E9"/>
    <w:rsid w:val="000252C2"/>
    <w:rsid w:val="00026868"/>
    <w:rsid w:val="00026BBF"/>
    <w:rsid w:val="00027FC8"/>
    <w:rsid w:val="000315F3"/>
    <w:rsid w:val="00032B14"/>
    <w:rsid w:val="000339DA"/>
    <w:rsid w:val="00034063"/>
    <w:rsid w:val="00035B7F"/>
    <w:rsid w:val="0003655B"/>
    <w:rsid w:val="00036583"/>
    <w:rsid w:val="00036D14"/>
    <w:rsid w:val="00036FB1"/>
    <w:rsid w:val="00040F56"/>
    <w:rsid w:val="000426C9"/>
    <w:rsid w:val="00043123"/>
    <w:rsid w:val="0004319D"/>
    <w:rsid w:val="00044B4B"/>
    <w:rsid w:val="00044B8D"/>
    <w:rsid w:val="00045A23"/>
    <w:rsid w:val="000466D9"/>
    <w:rsid w:val="00050639"/>
    <w:rsid w:val="0005125E"/>
    <w:rsid w:val="00052985"/>
    <w:rsid w:val="00052B6C"/>
    <w:rsid w:val="0005383E"/>
    <w:rsid w:val="00053992"/>
    <w:rsid w:val="00054076"/>
    <w:rsid w:val="000540D2"/>
    <w:rsid w:val="00055879"/>
    <w:rsid w:val="000608DC"/>
    <w:rsid w:val="000632D1"/>
    <w:rsid w:val="00063AC5"/>
    <w:rsid w:val="00063F26"/>
    <w:rsid w:val="00064226"/>
    <w:rsid w:val="0006573C"/>
    <w:rsid w:val="0006589D"/>
    <w:rsid w:val="00070349"/>
    <w:rsid w:val="000716D4"/>
    <w:rsid w:val="000724C1"/>
    <w:rsid w:val="000726F7"/>
    <w:rsid w:val="00072EAE"/>
    <w:rsid w:val="000741C0"/>
    <w:rsid w:val="00074268"/>
    <w:rsid w:val="00074311"/>
    <w:rsid w:val="000744B8"/>
    <w:rsid w:val="000747FC"/>
    <w:rsid w:val="00074B4D"/>
    <w:rsid w:val="00074F37"/>
    <w:rsid w:val="00074FF4"/>
    <w:rsid w:val="0007600F"/>
    <w:rsid w:val="000804DE"/>
    <w:rsid w:val="00081A92"/>
    <w:rsid w:val="00081F8F"/>
    <w:rsid w:val="0008366F"/>
    <w:rsid w:val="000840AC"/>
    <w:rsid w:val="00085B4F"/>
    <w:rsid w:val="00086E48"/>
    <w:rsid w:val="00087535"/>
    <w:rsid w:val="000902DC"/>
    <w:rsid w:val="00091C7C"/>
    <w:rsid w:val="00092E21"/>
    <w:rsid w:val="00092F54"/>
    <w:rsid w:val="00093D18"/>
    <w:rsid w:val="00094939"/>
    <w:rsid w:val="00096113"/>
    <w:rsid w:val="00096828"/>
    <w:rsid w:val="000968EA"/>
    <w:rsid w:val="000975D4"/>
    <w:rsid w:val="000A1465"/>
    <w:rsid w:val="000A4FB3"/>
    <w:rsid w:val="000A7375"/>
    <w:rsid w:val="000B0DCA"/>
    <w:rsid w:val="000B2608"/>
    <w:rsid w:val="000B2D64"/>
    <w:rsid w:val="000B5B71"/>
    <w:rsid w:val="000B67F7"/>
    <w:rsid w:val="000B6D81"/>
    <w:rsid w:val="000C0920"/>
    <w:rsid w:val="000C1C37"/>
    <w:rsid w:val="000C2032"/>
    <w:rsid w:val="000C2A55"/>
    <w:rsid w:val="000C5CED"/>
    <w:rsid w:val="000C68B5"/>
    <w:rsid w:val="000C71B7"/>
    <w:rsid w:val="000D3612"/>
    <w:rsid w:val="000D5660"/>
    <w:rsid w:val="000E001E"/>
    <w:rsid w:val="000E0BAA"/>
    <w:rsid w:val="000E14EF"/>
    <w:rsid w:val="000E197A"/>
    <w:rsid w:val="000E313B"/>
    <w:rsid w:val="000E57B9"/>
    <w:rsid w:val="000F1171"/>
    <w:rsid w:val="000F50A5"/>
    <w:rsid w:val="000F558A"/>
    <w:rsid w:val="000F6BE8"/>
    <w:rsid w:val="000F6CC4"/>
    <w:rsid w:val="00101605"/>
    <w:rsid w:val="001028EC"/>
    <w:rsid w:val="0010341D"/>
    <w:rsid w:val="00103B8C"/>
    <w:rsid w:val="001042FE"/>
    <w:rsid w:val="00106187"/>
    <w:rsid w:val="00107999"/>
    <w:rsid w:val="001079DC"/>
    <w:rsid w:val="00112D99"/>
    <w:rsid w:val="00112E80"/>
    <w:rsid w:val="001133E9"/>
    <w:rsid w:val="0011398F"/>
    <w:rsid w:val="00114433"/>
    <w:rsid w:val="001161B7"/>
    <w:rsid w:val="001166B8"/>
    <w:rsid w:val="001167D3"/>
    <w:rsid w:val="00117611"/>
    <w:rsid w:val="00117BB1"/>
    <w:rsid w:val="00117E09"/>
    <w:rsid w:val="001207C2"/>
    <w:rsid w:val="001215E0"/>
    <w:rsid w:val="001216DE"/>
    <w:rsid w:val="00121A9C"/>
    <w:rsid w:val="00121AA5"/>
    <w:rsid w:val="001224AD"/>
    <w:rsid w:val="00123630"/>
    <w:rsid w:val="00123FD0"/>
    <w:rsid w:val="0012501D"/>
    <w:rsid w:val="001258EC"/>
    <w:rsid w:val="001272C0"/>
    <w:rsid w:val="00127A52"/>
    <w:rsid w:val="00131136"/>
    <w:rsid w:val="00131BC2"/>
    <w:rsid w:val="00131DBA"/>
    <w:rsid w:val="001341A6"/>
    <w:rsid w:val="00135442"/>
    <w:rsid w:val="00135E9B"/>
    <w:rsid w:val="00140DE3"/>
    <w:rsid w:val="0014144E"/>
    <w:rsid w:val="00141F80"/>
    <w:rsid w:val="001440E3"/>
    <w:rsid w:val="00144920"/>
    <w:rsid w:val="00147E53"/>
    <w:rsid w:val="0015319E"/>
    <w:rsid w:val="0015559B"/>
    <w:rsid w:val="00156FD8"/>
    <w:rsid w:val="0015743C"/>
    <w:rsid w:val="0016271B"/>
    <w:rsid w:val="00163E30"/>
    <w:rsid w:val="00164449"/>
    <w:rsid w:val="0016452C"/>
    <w:rsid w:val="00164D06"/>
    <w:rsid w:val="001661A0"/>
    <w:rsid w:val="00166303"/>
    <w:rsid w:val="00167228"/>
    <w:rsid w:val="00167DB9"/>
    <w:rsid w:val="001711B3"/>
    <w:rsid w:val="00171657"/>
    <w:rsid w:val="00171BCB"/>
    <w:rsid w:val="00171D21"/>
    <w:rsid w:val="00172E7C"/>
    <w:rsid w:val="00174E89"/>
    <w:rsid w:val="001762B3"/>
    <w:rsid w:val="0017697D"/>
    <w:rsid w:val="00177574"/>
    <w:rsid w:val="00177A43"/>
    <w:rsid w:val="00181FDF"/>
    <w:rsid w:val="00182C44"/>
    <w:rsid w:val="00186701"/>
    <w:rsid w:val="00187245"/>
    <w:rsid w:val="0019070A"/>
    <w:rsid w:val="00190F63"/>
    <w:rsid w:val="0019288E"/>
    <w:rsid w:val="00192EA5"/>
    <w:rsid w:val="001945B3"/>
    <w:rsid w:val="0019484B"/>
    <w:rsid w:val="00197897"/>
    <w:rsid w:val="001A099E"/>
    <w:rsid w:val="001A12BF"/>
    <w:rsid w:val="001A1364"/>
    <w:rsid w:val="001A2E37"/>
    <w:rsid w:val="001A64B7"/>
    <w:rsid w:val="001A7CE8"/>
    <w:rsid w:val="001B0C91"/>
    <w:rsid w:val="001B1997"/>
    <w:rsid w:val="001B2885"/>
    <w:rsid w:val="001B382E"/>
    <w:rsid w:val="001B3E50"/>
    <w:rsid w:val="001B7046"/>
    <w:rsid w:val="001C0051"/>
    <w:rsid w:val="001C07EC"/>
    <w:rsid w:val="001C5690"/>
    <w:rsid w:val="001C5D26"/>
    <w:rsid w:val="001C714C"/>
    <w:rsid w:val="001C752E"/>
    <w:rsid w:val="001C7F15"/>
    <w:rsid w:val="001D01EF"/>
    <w:rsid w:val="001D0339"/>
    <w:rsid w:val="001D298F"/>
    <w:rsid w:val="001D340E"/>
    <w:rsid w:val="001D341C"/>
    <w:rsid w:val="001D5798"/>
    <w:rsid w:val="001D5FDA"/>
    <w:rsid w:val="001D6956"/>
    <w:rsid w:val="001D6C06"/>
    <w:rsid w:val="001E0603"/>
    <w:rsid w:val="001E147A"/>
    <w:rsid w:val="001E2733"/>
    <w:rsid w:val="001E34A4"/>
    <w:rsid w:val="001E3D20"/>
    <w:rsid w:val="001E3DC7"/>
    <w:rsid w:val="001E63B3"/>
    <w:rsid w:val="001E7903"/>
    <w:rsid w:val="001F01F5"/>
    <w:rsid w:val="001F193C"/>
    <w:rsid w:val="001F2342"/>
    <w:rsid w:val="001F2BC1"/>
    <w:rsid w:val="001F3A88"/>
    <w:rsid w:val="001F58A6"/>
    <w:rsid w:val="001F5BD7"/>
    <w:rsid w:val="001F721B"/>
    <w:rsid w:val="002023A7"/>
    <w:rsid w:val="00205B17"/>
    <w:rsid w:val="00206D31"/>
    <w:rsid w:val="00207892"/>
    <w:rsid w:val="00207ACC"/>
    <w:rsid w:val="00211CE4"/>
    <w:rsid w:val="00214F40"/>
    <w:rsid w:val="00217AE9"/>
    <w:rsid w:val="002235A0"/>
    <w:rsid w:val="00223D9B"/>
    <w:rsid w:val="002260F0"/>
    <w:rsid w:val="00226683"/>
    <w:rsid w:val="00226970"/>
    <w:rsid w:val="002272B0"/>
    <w:rsid w:val="002272DC"/>
    <w:rsid w:val="00230A49"/>
    <w:rsid w:val="002310EA"/>
    <w:rsid w:val="00235E3D"/>
    <w:rsid w:val="00235F73"/>
    <w:rsid w:val="0023609C"/>
    <w:rsid w:val="002367C0"/>
    <w:rsid w:val="002369B3"/>
    <w:rsid w:val="002376D2"/>
    <w:rsid w:val="00240A18"/>
    <w:rsid w:val="002419CA"/>
    <w:rsid w:val="00242A70"/>
    <w:rsid w:val="00242E8A"/>
    <w:rsid w:val="002438E3"/>
    <w:rsid w:val="00247EF3"/>
    <w:rsid w:val="002500BF"/>
    <w:rsid w:val="002510D5"/>
    <w:rsid w:val="002555DD"/>
    <w:rsid w:val="00255651"/>
    <w:rsid w:val="0025656D"/>
    <w:rsid w:val="002566F5"/>
    <w:rsid w:val="002568F0"/>
    <w:rsid w:val="00256F3A"/>
    <w:rsid w:val="00257420"/>
    <w:rsid w:val="00257636"/>
    <w:rsid w:val="0026047D"/>
    <w:rsid w:val="002614D6"/>
    <w:rsid w:val="002631A6"/>
    <w:rsid w:val="00263C24"/>
    <w:rsid w:val="00263F47"/>
    <w:rsid w:val="00266905"/>
    <w:rsid w:val="002673A0"/>
    <w:rsid w:val="00267B37"/>
    <w:rsid w:val="00270CB2"/>
    <w:rsid w:val="002765E0"/>
    <w:rsid w:val="0027682D"/>
    <w:rsid w:val="0028109F"/>
    <w:rsid w:val="00281B47"/>
    <w:rsid w:val="0028375D"/>
    <w:rsid w:val="002847BB"/>
    <w:rsid w:val="002851C6"/>
    <w:rsid w:val="00286EA1"/>
    <w:rsid w:val="002871AC"/>
    <w:rsid w:val="0029009C"/>
    <w:rsid w:val="00291009"/>
    <w:rsid w:val="002917C4"/>
    <w:rsid w:val="00294C8F"/>
    <w:rsid w:val="00295017"/>
    <w:rsid w:val="0029622F"/>
    <w:rsid w:val="002A4D05"/>
    <w:rsid w:val="002B102E"/>
    <w:rsid w:val="002B1684"/>
    <w:rsid w:val="002B32B1"/>
    <w:rsid w:val="002B35DA"/>
    <w:rsid w:val="002B3FE1"/>
    <w:rsid w:val="002B45BD"/>
    <w:rsid w:val="002B76E7"/>
    <w:rsid w:val="002C1C8A"/>
    <w:rsid w:val="002C1CEE"/>
    <w:rsid w:val="002C2452"/>
    <w:rsid w:val="002C24E5"/>
    <w:rsid w:val="002C5577"/>
    <w:rsid w:val="002C6BA0"/>
    <w:rsid w:val="002C7B3F"/>
    <w:rsid w:val="002D13FA"/>
    <w:rsid w:val="002D1938"/>
    <w:rsid w:val="002D1D4A"/>
    <w:rsid w:val="002D26CC"/>
    <w:rsid w:val="002D386D"/>
    <w:rsid w:val="002D3BBC"/>
    <w:rsid w:val="002D4277"/>
    <w:rsid w:val="002D4753"/>
    <w:rsid w:val="002D641F"/>
    <w:rsid w:val="002D656D"/>
    <w:rsid w:val="002D76E6"/>
    <w:rsid w:val="002E09D4"/>
    <w:rsid w:val="002E0B3D"/>
    <w:rsid w:val="002E1EA9"/>
    <w:rsid w:val="002E2BF8"/>
    <w:rsid w:val="002E56CA"/>
    <w:rsid w:val="002E6453"/>
    <w:rsid w:val="002F01F1"/>
    <w:rsid w:val="002F04B0"/>
    <w:rsid w:val="002F29A8"/>
    <w:rsid w:val="002F300C"/>
    <w:rsid w:val="002F386A"/>
    <w:rsid w:val="002F414A"/>
    <w:rsid w:val="002F79FB"/>
    <w:rsid w:val="00302528"/>
    <w:rsid w:val="00303F56"/>
    <w:rsid w:val="0030558D"/>
    <w:rsid w:val="00307E3B"/>
    <w:rsid w:val="00307E8F"/>
    <w:rsid w:val="0031026A"/>
    <w:rsid w:val="00311D5A"/>
    <w:rsid w:val="00313492"/>
    <w:rsid w:val="00316064"/>
    <w:rsid w:val="00316F97"/>
    <w:rsid w:val="00317898"/>
    <w:rsid w:val="0032020B"/>
    <w:rsid w:val="00322EBE"/>
    <w:rsid w:val="00324CB7"/>
    <w:rsid w:val="00326FC5"/>
    <w:rsid w:val="00331D95"/>
    <w:rsid w:val="003359B4"/>
    <w:rsid w:val="0033676B"/>
    <w:rsid w:val="00336F1B"/>
    <w:rsid w:val="00337393"/>
    <w:rsid w:val="00340231"/>
    <w:rsid w:val="00340415"/>
    <w:rsid w:val="00340932"/>
    <w:rsid w:val="00341B60"/>
    <w:rsid w:val="0034361B"/>
    <w:rsid w:val="0034394A"/>
    <w:rsid w:val="00343E55"/>
    <w:rsid w:val="00344266"/>
    <w:rsid w:val="00345C2D"/>
    <w:rsid w:val="00346464"/>
    <w:rsid w:val="00352A7D"/>
    <w:rsid w:val="0035397C"/>
    <w:rsid w:val="00356083"/>
    <w:rsid w:val="00356E55"/>
    <w:rsid w:val="00356E66"/>
    <w:rsid w:val="003572FC"/>
    <w:rsid w:val="00357B1C"/>
    <w:rsid w:val="00357CB6"/>
    <w:rsid w:val="00360D87"/>
    <w:rsid w:val="00362DF6"/>
    <w:rsid w:val="00364B2F"/>
    <w:rsid w:val="00366EFF"/>
    <w:rsid w:val="003703B5"/>
    <w:rsid w:val="003715B5"/>
    <w:rsid w:val="00371BF0"/>
    <w:rsid w:val="0037200B"/>
    <w:rsid w:val="00373AC7"/>
    <w:rsid w:val="003746B2"/>
    <w:rsid w:val="00374754"/>
    <w:rsid w:val="003755F5"/>
    <w:rsid w:val="00377461"/>
    <w:rsid w:val="003803B5"/>
    <w:rsid w:val="00380ECA"/>
    <w:rsid w:val="003819AC"/>
    <w:rsid w:val="0038250D"/>
    <w:rsid w:val="003826BA"/>
    <w:rsid w:val="00383E45"/>
    <w:rsid w:val="00384C25"/>
    <w:rsid w:val="00384ED1"/>
    <w:rsid w:val="003852CF"/>
    <w:rsid w:val="00387FB3"/>
    <w:rsid w:val="00392886"/>
    <w:rsid w:val="003931EC"/>
    <w:rsid w:val="00393295"/>
    <w:rsid w:val="003956EF"/>
    <w:rsid w:val="003A18CF"/>
    <w:rsid w:val="003A26F2"/>
    <w:rsid w:val="003A3161"/>
    <w:rsid w:val="003A31B2"/>
    <w:rsid w:val="003A3D21"/>
    <w:rsid w:val="003A5164"/>
    <w:rsid w:val="003A657F"/>
    <w:rsid w:val="003A681A"/>
    <w:rsid w:val="003A7645"/>
    <w:rsid w:val="003B0DB3"/>
    <w:rsid w:val="003B183A"/>
    <w:rsid w:val="003B416B"/>
    <w:rsid w:val="003B48BA"/>
    <w:rsid w:val="003B49EA"/>
    <w:rsid w:val="003C1935"/>
    <w:rsid w:val="003C2C98"/>
    <w:rsid w:val="003C3474"/>
    <w:rsid w:val="003C35C3"/>
    <w:rsid w:val="003C4958"/>
    <w:rsid w:val="003C5620"/>
    <w:rsid w:val="003C77FC"/>
    <w:rsid w:val="003C783D"/>
    <w:rsid w:val="003C7E0D"/>
    <w:rsid w:val="003C7E8B"/>
    <w:rsid w:val="003D1AB4"/>
    <w:rsid w:val="003D1F68"/>
    <w:rsid w:val="003D21DA"/>
    <w:rsid w:val="003D27A1"/>
    <w:rsid w:val="003D4D6B"/>
    <w:rsid w:val="003D637E"/>
    <w:rsid w:val="003D6BCD"/>
    <w:rsid w:val="003E0044"/>
    <w:rsid w:val="003E0F6B"/>
    <w:rsid w:val="003E1774"/>
    <w:rsid w:val="003E17AE"/>
    <w:rsid w:val="003E2820"/>
    <w:rsid w:val="003E3285"/>
    <w:rsid w:val="003E3BD6"/>
    <w:rsid w:val="003E4914"/>
    <w:rsid w:val="003E5A15"/>
    <w:rsid w:val="003E76E8"/>
    <w:rsid w:val="003E7AB8"/>
    <w:rsid w:val="003F171E"/>
    <w:rsid w:val="003F3BA1"/>
    <w:rsid w:val="003F4157"/>
    <w:rsid w:val="003F437F"/>
    <w:rsid w:val="003F633D"/>
    <w:rsid w:val="003F73AB"/>
    <w:rsid w:val="004025B9"/>
    <w:rsid w:val="0040594E"/>
    <w:rsid w:val="00405CC0"/>
    <w:rsid w:val="00407A19"/>
    <w:rsid w:val="00407B71"/>
    <w:rsid w:val="00411AB3"/>
    <w:rsid w:val="00412417"/>
    <w:rsid w:val="00412858"/>
    <w:rsid w:val="0041520F"/>
    <w:rsid w:val="00420694"/>
    <w:rsid w:val="00421533"/>
    <w:rsid w:val="004226DE"/>
    <w:rsid w:val="004228E6"/>
    <w:rsid w:val="00422C5C"/>
    <w:rsid w:val="0042300F"/>
    <w:rsid w:val="0042309A"/>
    <w:rsid w:val="00423ECA"/>
    <w:rsid w:val="004269A1"/>
    <w:rsid w:val="00427657"/>
    <w:rsid w:val="00427F31"/>
    <w:rsid w:val="0043000B"/>
    <w:rsid w:val="004314D8"/>
    <w:rsid w:val="004323A1"/>
    <w:rsid w:val="004347F5"/>
    <w:rsid w:val="00435789"/>
    <w:rsid w:val="004357F2"/>
    <w:rsid w:val="00436384"/>
    <w:rsid w:val="00436A12"/>
    <w:rsid w:val="00440401"/>
    <w:rsid w:val="00440838"/>
    <w:rsid w:val="00441F17"/>
    <w:rsid w:val="00442C9A"/>
    <w:rsid w:val="00442D8F"/>
    <w:rsid w:val="00443405"/>
    <w:rsid w:val="004437B7"/>
    <w:rsid w:val="00443D64"/>
    <w:rsid w:val="00443F94"/>
    <w:rsid w:val="004457E2"/>
    <w:rsid w:val="00445F51"/>
    <w:rsid w:val="00446B97"/>
    <w:rsid w:val="00450481"/>
    <w:rsid w:val="00450540"/>
    <w:rsid w:val="00451055"/>
    <w:rsid w:val="00451928"/>
    <w:rsid w:val="00452551"/>
    <w:rsid w:val="00452731"/>
    <w:rsid w:val="00454B77"/>
    <w:rsid w:val="00454C2D"/>
    <w:rsid w:val="00454C6B"/>
    <w:rsid w:val="00454EDD"/>
    <w:rsid w:val="00461247"/>
    <w:rsid w:val="0046134B"/>
    <w:rsid w:val="00461874"/>
    <w:rsid w:val="00462F2F"/>
    <w:rsid w:val="004666D8"/>
    <w:rsid w:val="004669FC"/>
    <w:rsid w:val="00467443"/>
    <w:rsid w:val="004710CA"/>
    <w:rsid w:val="00471D04"/>
    <w:rsid w:val="004732E7"/>
    <w:rsid w:val="00474FE5"/>
    <w:rsid w:val="00475634"/>
    <w:rsid w:val="00477E6B"/>
    <w:rsid w:val="004801E7"/>
    <w:rsid w:val="00480ADB"/>
    <w:rsid w:val="00480F66"/>
    <w:rsid w:val="00482B69"/>
    <w:rsid w:val="00484906"/>
    <w:rsid w:val="00484B7E"/>
    <w:rsid w:val="0048523D"/>
    <w:rsid w:val="00485ECE"/>
    <w:rsid w:val="0048698F"/>
    <w:rsid w:val="00487F13"/>
    <w:rsid w:val="00487FE1"/>
    <w:rsid w:val="00490D59"/>
    <w:rsid w:val="0049406A"/>
    <w:rsid w:val="00495B27"/>
    <w:rsid w:val="004A338B"/>
    <w:rsid w:val="004A4A26"/>
    <w:rsid w:val="004A51FB"/>
    <w:rsid w:val="004A6789"/>
    <w:rsid w:val="004A6FD5"/>
    <w:rsid w:val="004A7A4C"/>
    <w:rsid w:val="004B1595"/>
    <w:rsid w:val="004C25C0"/>
    <w:rsid w:val="004C311B"/>
    <w:rsid w:val="004C35F9"/>
    <w:rsid w:val="004C375F"/>
    <w:rsid w:val="004C4653"/>
    <w:rsid w:val="004D0F5D"/>
    <w:rsid w:val="004D1018"/>
    <w:rsid w:val="004D2C65"/>
    <w:rsid w:val="004D4151"/>
    <w:rsid w:val="004D72E6"/>
    <w:rsid w:val="004E248C"/>
    <w:rsid w:val="004E4518"/>
    <w:rsid w:val="004E49C6"/>
    <w:rsid w:val="004E4B04"/>
    <w:rsid w:val="004E50F9"/>
    <w:rsid w:val="004E5183"/>
    <w:rsid w:val="004E7D06"/>
    <w:rsid w:val="004E7FE7"/>
    <w:rsid w:val="004F1168"/>
    <w:rsid w:val="004F2B62"/>
    <w:rsid w:val="004F2DC5"/>
    <w:rsid w:val="004F358B"/>
    <w:rsid w:val="004F3A0C"/>
    <w:rsid w:val="004F3C9D"/>
    <w:rsid w:val="004F52C0"/>
    <w:rsid w:val="004F5928"/>
    <w:rsid w:val="004F5B41"/>
    <w:rsid w:val="004F65B7"/>
    <w:rsid w:val="004F6AC7"/>
    <w:rsid w:val="004F6EC5"/>
    <w:rsid w:val="005005BC"/>
    <w:rsid w:val="0050117A"/>
    <w:rsid w:val="00501512"/>
    <w:rsid w:val="005047BE"/>
    <w:rsid w:val="00505856"/>
    <w:rsid w:val="00505A90"/>
    <w:rsid w:val="00507323"/>
    <w:rsid w:val="005073B6"/>
    <w:rsid w:val="00510990"/>
    <w:rsid w:val="0051154F"/>
    <w:rsid w:val="005130D3"/>
    <w:rsid w:val="005132D6"/>
    <w:rsid w:val="00515194"/>
    <w:rsid w:val="00516E9C"/>
    <w:rsid w:val="00517F95"/>
    <w:rsid w:val="00520450"/>
    <w:rsid w:val="00520C56"/>
    <w:rsid w:val="005216CD"/>
    <w:rsid w:val="00521784"/>
    <w:rsid w:val="00523F69"/>
    <w:rsid w:val="00524B32"/>
    <w:rsid w:val="00524D54"/>
    <w:rsid w:val="0052676A"/>
    <w:rsid w:val="005309FD"/>
    <w:rsid w:val="00531A1F"/>
    <w:rsid w:val="00532DF2"/>
    <w:rsid w:val="00532F02"/>
    <w:rsid w:val="005336F3"/>
    <w:rsid w:val="00533FEF"/>
    <w:rsid w:val="005346D5"/>
    <w:rsid w:val="00535B17"/>
    <w:rsid w:val="005364A8"/>
    <w:rsid w:val="00543480"/>
    <w:rsid w:val="005473CC"/>
    <w:rsid w:val="00547AF1"/>
    <w:rsid w:val="005507F6"/>
    <w:rsid w:val="005519BC"/>
    <w:rsid w:val="00551D15"/>
    <w:rsid w:val="00553733"/>
    <w:rsid w:val="00554252"/>
    <w:rsid w:val="00555B3C"/>
    <w:rsid w:val="005614BE"/>
    <w:rsid w:val="005649A8"/>
    <w:rsid w:val="00565071"/>
    <w:rsid w:val="005656B8"/>
    <w:rsid w:val="005659D0"/>
    <w:rsid w:val="005664BC"/>
    <w:rsid w:val="00571159"/>
    <w:rsid w:val="0057269E"/>
    <w:rsid w:val="00573853"/>
    <w:rsid w:val="005747BE"/>
    <w:rsid w:val="0057493C"/>
    <w:rsid w:val="005749A7"/>
    <w:rsid w:val="00576A3F"/>
    <w:rsid w:val="0057768D"/>
    <w:rsid w:val="00580B13"/>
    <w:rsid w:val="00584351"/>
    <w:rsid w:val="00590C23"/>
    <w:rsid w:val="005919C0"/>
    <w:rsid w:val="005941FB"/>
    <w:rsid w:val="0059798C"/>
    <w:rsid w:val="005A096B"/>
    <w:rsid w:val="005A2FC2"/>
    <w:rsid w:val="005A328D"/>
    <w:rsid w:val="005A4477"/>
    <w:rsid w:val="005A4C36"/>
    <w:rsid w:val="005A605C"/>
    <w:rsid w:val="005B00BE"/>
    <w:rsid w:val="005B02E2"/>
    <w:rsid w:val="005B0784"/>
    <w:rsid w:val="005B0E11"/>
    <w:rsid w:val="005B1665"/>
    <w:rsid w:val="005B1A14"/>
    <w:rsid w:val="005B4028"/>
    <w:rsid w:val="005B4517"/>
    <w:rsid w:val="005B46DC"/>
    <w:rsid w:val="005B6D17"/>
    <w:rsid w:val="005C1334"/>
    <w:rsid w:val="005C5F90"/>
    <w:rsid w:val="005C6CC9"/>
    <w:rsid w:val="005C7DDC"/>
    <w:rsid w:val="005D073A"/>
    <w:rsid w:val="005D1F74"/>
    <w:rsid w:val="005D27E1"/>
    <w:rsid w:val="005D3708"/>
    <w:rsid w:val="005D40CC"/>
    <w:rsid w:val="005D411B"/>
    <w:rsid w:val="005D44A0"/>
    <w:rsid w:val="005D4A77"/>
    <w:rsid w:val="005D5F9F"/>
    <w:rsid w:val="005D669D"/>
    <w:rsid w:val="005D6E8A"/>
    <w:rsid w:val="005D7659"/>
    <w:rsid w:val="005E0061"/>
    <w:rsid w:val="005E0B1D"/>
    <w:rsid w:val="005E263E"/>
    <w:rsid w:val="005E2A38"/>
    <w:rsid w:val="005E4038"/>
    <w:rsid w:val="005E4FA9"/>
    <w:rsid w:val="005E5A33"/>
    <w:rsid w:val="005E7A6E"/>
    <w:rsid w:val="005F093D"/>
    <w:rsid w:val="005F0BCA"/>
    <w:rsid w:val="005F1085"/>
    <w:rsid w:val="005F1FFA"/>
    <w:rsid w:val="005F297F"/>
    <w:rsid w:val="005F360E"/>
    <w:rsid w:val="005F47EF"/>
    <w:rsid w:val="005F646C"/>
    <w:rsid w:val="005F64C0"/>
    <w:rsid w:val="006002A6"/>
    <w:rsid w:val="006008A7"/>
    <w:rsid w:val="00603C5E"/>
    <w:rsid w:val="0060502B"/>
    <w:rsid w:val="006056B6"/>
    <w:rsid w:val="006059D5"/>
    <w:rsid w:val="00605ACD"/>
    <w:rsid w:val="00605CFA"/>
    <w:rsid w:val="0060673E"/>
    <w:rsid w:val="00606DD2"/>
    <w:rsid w:val="006144BE"/>
    <w:rsid w:val="0061451C"/>
    <w:rsid w:val="00614E58"/>
    <w:rsid w:val="00614FFF"/>
    <w:rsid w:val="00615290"/>
    <w:rsid w:val="00615881"/>
    <w:rsid w:val="00616F28"/>
    <w:rsid w:val="006233C8"/>
    <w:rsid w:val="00624098"/>
    <w:rsid w:val="00624514"/>
    <w:rsid w:val="00624DAD"/>
    <w:rsid w:val="0062507A"/>
    <w:rsid w:val="006261D5"/>
    <w:rsid w:val="006325C5"/>
    <w:rsid w:val="00632792"/>
    <w:rsid w:val="006328A0"/>
    <w:rsid w:val="00632E9F"/>
    <w:rsid w:val="006339F5"/>
    <w:rsid w:val="0063437E"/>
    <w:rsid w:val="0063541C"/>
    <w:rsid w:val="00635AD3"/>
    <w:rsid w:val="0063618D"/>
    <w:rsid w:val="00640898"/>
    <w:rsid w:val="00640AB1"/>
    <w:rsid w:val="00641736"/>
    <w:rsid w:val="00641C74"/>
    <w:rsid w:val="006442BD"/>
    <w:rsid w:val="00647FE9"/>
    <w:rsid w:val="00650D9C"/>
    <w:rsid w:val="00650F29"/>
    <w:rsid w:val="00651681"/>
    <w:rsid w:val="00651DA5"/>
    <w:rsid w:val="00652FCC"/>
    <w:rsid w:val="006551DC"/>
    <w:rsid w:val="0065618B"/>
    <w:rsid w:val="0065627A"/>
    <w:rsid w:val="00656E11"/>
    <w:rsid w:val="006570BD"/>
    <w:rsid w:val="006631B1"/>
    <w:rsid w:val="00665DCD"/>
    <w:rsid w:val="00666DDE"/>
    <w:rsid w:val="006705D0"/>
    <w:rsid w:val="00676AE4"/>
    <w:rsid w:val="00680692"/>
    <w:rsid w:val="006809BD"/>
    <w:rsid w:val="0068164C"/>
    <w:rsid w:val="006818CA"/>
    <w:rsid w:val="00681A17"/>
    <w:rsid w:val="00683E83"/>
    <w:rsid w:val="006845F9"/>
    <w:rsid w:val="0068487C"/>
    <w:rsid w:val="00684B82"/>
    <w:rsid w:val="00684F32"/>
    <w:rsid w:val="00691E43"/>
    <w:rsid w:val="00692131"/>
    <w:rsid w:val="00692B84"/>
    <w:rsid w:val="00693A85"/>
    <w:rsid w:val="006940A8"/>
    <w:rsid w:val="0069560A"/>
    <w:rsid w:val="00696A00"/>
    <w:rsid w:val="00697103"/>
    <w:rsid w:val="006A1148"/>
    <w:rsid w:val="006A15E0"/>
    <w:rsid w:val="006A4F9F"/>
    <w:rsid w:val="006A6488"/>
    <w:rsid w:val="006A68A7"/>
    <w:rsid w:val="006A7F3A"/>
    <w:rsid w:val="006B1A96"/>
    <w:rsid w:val="006B1AD7"/>
    <w:rsid w:val="006B1C75"/>
    <w:rsid w:val="006B2FD6"/>
    <w:rsid w:val="006B3427"/>
    <w:rsid w:val="006B3535"/>
    <w:rsid w:val="006B4374"/>
    <w:rsid w:val="006B4F4D"/>
    <w:rsid w:val="006B5F18"/>
    <w:rsid w:val="006B7926"/>
    <w:rsid w:val="006B7EDD"/>
    <w:rsid w:val="006C1123"/>
    <w:rsid w:val="006C1D30"/>
    <w:rsid w:val="006C2A09"/>
    <w:rsid w:val="006C3359"/>
    <w:rsid w:val="006C38D9"/>
    <w:rsid w:val="006C491B"/>
    <w:rsid w:val="006C5268"/>
    <w:rsid w:val="006C666E"/>
    <w:rsid w:val="006C6882"/>
    <w:rsid w:val="006C6CF4"/>
    <w:rsid w:val="006C74FC"/>
    <w:rsid w:val="006C7AEC"/>
    <w:rsid w:val="006C7F68"/>
    <w:rsid w:val="006D4F59"/>
    <w:rsid w:val="006D7945"/>
    <w:rsid w:val="006D7B25"/>
    <w:rsid w:val="006E0EF4"/>
    <w:rsid w:val="006E184C"/>
    <w:rsid w:val="006E200C"/>
    <w:rsid w:val="006E246D"/>
    <w:rsid w:val="006E3879"/>
    <w:rsid w:val="006E5162"/>
    <w:rsid w:val="006E6757"/>
    <w:rsid w:val="006E6D3E"/>
    <w:rsid w:val="006E7507"/>
    <w:rsid w:val="006F0A0E"/>
    <w:rsid w:val="006F0B16"/>
    <w:rsid w:val="006F3800"/>
    <w:rsid w:val="006F40F6"/>
    <w:rsid w:val="006F770E"/>
    <w:rsid w:val="007007DD"/>
    <w:rsid w:val="00700FFB"/>
    <w:rsid w:val="00701E7D"/>
    <w:rsid w:val="00703815"/>
    <w:rsid w:val="007046D6"/>
    <w:rsid w:val="0070556E"/>
    <w:rsid w:val="00705DEB"/>
    <w:rsid w:val="0070751B"/>
    <w:rsid w:val="007079C8"/>
    <w:rsid w:val="00707FD8"/>
    <w:rsid w:val="00710B5E"/>
    <w:rsid w:val="00711215"/>
    <w:rsid w:val="00711847"/>
    <w:rsid w:val="0071204A"/>
    <w:rsid w:val="00712EEA"/>
    <w:rsid w:val="007162D2"/>
    <w:rsid w:val="00717C08"/>
    <w:rsid w:val="00720793"/>
    <w:rsid w:val="007215D5"/>
    <w:rsid w:val="007218A7"/>
    <w:rsid w:val="00722694"/>
    <w:rsid w:val="00723259"/>
    <w:rsid w:val="007256AA"/>
    <w:rsid w:val="0072624B"/>
    <w:rsid w:val="00726B78"/>
    <w:rsid w:val="00730F37"/>
    <w:rsid w:val="0073279B"/>
    <w:rsid w:val="00733B88"/>
    <w:rsid w:val="00733BBF"/>
    <w:rsid w:val="007357C3"/>
    <w:rsid w:val="007402A3"/>
    <w:rsid w:val="007409DF"/>
    <w:rsid w:val="00741669"/>
    <w:rsid w:val="00741CA3"/>
    <w:rsid w:val="00742DAE"/>
    <w:rsid w:val="00742F00"/>
    <w:rsid w:val="00743DCE"/>
    <w:rsid w:val="0074589A"/>
    <w:rsid w:val="00750CFC"/>
    <w:rsid w:val="007511A8"/>
    <w:rsid w:val="0075219D"/>
    <w:rsid w:val="0075484A"/>
    <w:rsid w:val="007548BB"/>
    <w:rsid w:val="00755283"/>
    <w:rsid w:val="007613B6"/>
    <w:rsid w:val="00761ABE"/>
    <w:rsid w:val="007628F2"/>
    <w:rsid w:val="00764483"/>
    <w:rsid w:val="00766066"/>
    <w:rsid w:val="00766C1E"/>
    <w:rsid w:val="00771AA1"/>
    <w:rsid w:val="00771BB0"/>
    <w:rsid w:val="00771F5E"/>
    <w:rsid w:val="00774653"/>
    <w:rsid w:val="00775EB6"/>
    <w:rsid w:val="007778AA"/>
    <w:rsid w:val="00780E9B"/>
    <w:rsid w:val="00781629"/>
    <w:rsid w:val="00783B1F"/>
    <w:rsid w:val="0078477B"/>
    <w:rsid w:val="00785A52"/>
    <w:rsid w:val="007863A4"/>
    <w:rsid w:val="0078725F"/>
    <w:rsid w:val="00790BAD"/>
    <w:rsid w:val="00791B2E"/>
    <w:rsid w:val="00791C78"/>
    <w:rsid w:val="00794AC2"/>
    <w:rsid w:val="00797310"/>
    <w:rsid w:val="007977E2"/>
    <w:rsid w:val="007A085A"/>
    <w:rsid w:val="007A60B5"/>
    <w:rsid w:val="007A621D"/>
    <w:rsid w:val="007A6D8B"/>
    <w:rsid w:val="007A7509"/>
    <w:rsid w:val="007B08D7"/>
    <w:rsid w:val="007B3453"/>
    <w:rsid w:val="007B34F6"/>
    <w:rsid w:val="007B7A5D"/>
    <w:rsid w:val="007C0D01"/>
    <w:rsid w:val="007C1E5E"/>
    <w:rsid w:val="007C3593"/>
    <w:rsid w:val="007C3CA5"/>
    <w:rsid w:val="007C5005"/>
    <w:rsid w:val="007C6A31"/>
    <w:rsid w:val="007C6E08"/>
    <w:rsid w:val="007C7922"/>
    <w:rsid w:val="007D02C5"/>
    <w:rsid w:val="007D2577"/>
    <w:rsid w:val="007D485A"/>
    <w:rsid w:val="007D6FD3"/>
    <w:rsid w:val="007D7D8C"/>
    <w:rsid w:val="007E12E7"/>
    <w:rsid w:val="007E4283"/>
    <w:rsid w:val="007E662B"/>
    <w:rsid w:val="007E7268"/>
    <w:rsid w:val="007F0063"/>
    <w:rsid w:val="007F12CF"/>
    <w:rsid w:val="007F257C"/>
    <w:rsid w:val="007F25E5"/>
    <w:rsid w:val="007F26CC"/>
    <w:rsid w:val="007F598A"/>
    <w:rsid w:val="007F5B46"/>
    <w:rsid w:val="007F6154"/>
    <w:rsid w:val="00800AFA"/>
    <w:rsid w:val="00802827"/>
    <w:rsid w:val="008038AC"/>
    <w:rsid w:val="008045AC"/>
    <w:rsid w:val="0080465B"/>
    <w:rsid w:val="00804AF8"/>
    <w:rsid w:val="00805ACB"/>
    <w:rsid w:val="00813EBF"/>
    <w:rsid w:val="00814FA5"/>
    <w:rsid w:val="0081584D"/>
    <w:rsid w:val="008202A8"/>
    <w:rsid w:val="00820DF8"/>
    <w:rsid w:val="008213DD"/>
    <w:rsid w:val="008225D1"/>
    <w:rsid w:val="0082340F"/>
    <w:rsid w:val="00824F66"/>
    <w:rsid w:val="00825048"/>
    <w:rsid w:val="00827F66"/>
    <w:rsid w:val="00830610"/>
    <w:rsid w:val="00832412"/>
    <w:rsid w:val="008328A3"/>
    <w:rsid w:val="00836045"/>
    <w:rsid w:val="00837BC2"/>
    <w:rsid w:val="0084012A"/>
    <w:rsid w:val="008406FC"/>
    <w:rsid w:val="008440C9"/>
    <w:rsid w:val="00844E61"/>
    <w:rsid w:val="008450C6"/>
    <w:rsid w:val="008453F0"/>
    <w:rsid w:val="00846717"/>
    <w:rsid w:val="008502BC"/>
    <w:rsid w:val="0085084C"/>
    <w:rsid w:val="00851F55"/>
    <w:rsid w:val="008525F9"/>
    <w:rsid w:val="00852DE3"/>
    <w:rsid w:val="00853553"/>
    <w:rsid w:val="0085417E"/>
    <w:rsid w:val="00854AA1"/>
    <w:rsid w:val="008551DF"/>
    <w:rsid w:val="00855DFF"/>
    <w:rsid w:val="00856801"/>
    <w:rsid w:val="00856B4C"/>
    <w:rsid w:val="00857697"/>
    <w:rsid w:val="008576B0"/>
    <w:rsid w:val="00857A1B"/>
    <w:rsid w:val="00862019"/>
    <w:rsid w:val="00862BA8"/>
    <w:rsid w:val="00862D63"/>
    <w:rsid w:val="008631C3"/>
    <w:rsid w:val="008641C4"/>
    <w:rsid w:val="00865BB6"/>
    <w:rsid w:val="00871818"/>
    <w:rsid w:val="0087302A"/>
    <w:rsid w:val="00875802"/>
    <w:rsid w:val="00877090"/>
    <w:rsid w:val="00877170"/>
    <w:rsid w:val="00880054"/>
    <w:rsid w:val="0088101F"/>
    <w:rsid w:val="0088252C"/>
    <w:rsid w:val="00882AA7"/>
    <w:rsid w:val="00882C73"/>
    <w:rsid w:val="00883365"/>
    <w:rsid w:val="00883A92"/>
    <w:rsid w:val="0088436C"/>
    <w:rsid w:val="00885140"/>
    <w:rsid w:val="00886C23"/>
    <w:rsid w:val="00886D16"/>
    <w:rsid w:val="00887A07"/>
    <w:rsid w:val="00894394"/>
    <w:rsid w:val="008950C0"/>
    <w:rsid w:val="00895476"/>
    <w:rsid w:val="00895E5B"/>
    <w:rsid w:val="008979CF"/>
    <w:rsid w:val="008A2113"/>
    <w:rsid w:val="008A2537"/>
    <w:rsid w:val="008A2931"/>
    <w:rsid w:val="008A3DAD"/>
    <w:rsid w:val="008A3F7F"/>
    <w:rsid w:val="008A57F4"/>
    <w:rsid w:val="008A5B19"/>
    <w:rsid w:val="008A5FEE"/>
    <w:rsid w:val="008A6491"/>
    <w:rsid w:val="008B176E"/>
    <w:rsid w:val="008B2233"/>
    <w:rsid w:val="008B31D5"/>
    <w:rsid w:val="008B3A0B"/>
    <w:rsid w:val="008B3AAE"/>
    <w:rsid w:val="008B42FF"/>
    <w:rsid w:val="008B48D7"/>
    <w:rsid w:val="008B492A"/>
    <w:rsid w:val="008B5CA2"/>
    <w:rsid w:val="008B68A6"/>
    <w:rsid w:val="008B68EC"/>
    <w:rsid w:val="008B70C0"/>
    <w:rsid w:val="008B7615"/>
    <w:rsid w:val="008C209E"/>
    <w:rsid w:val="008C3810"/>
    <w:rsid w:val="008C42EE"/>
    <w:rsid w:val="008C4D10"/>
    <w:rsid w:val="008C56EE"/>
    <w:rsid w:val="008C5A9B"/>
    <w:rsid w:val="008C6405"/>
    <w:rsid w:val="008C65B0"/>
    <w:rsid w:val="008D0924"/>
    <w:rsid w:val="008D23CA"/>
    <w:rsid w:val="008D37B9"/>
    <w:rsid w:val="008D4D7F"/>
    <w:rsid w:val="008D61BB"/>
    <w:rsid w:val="008E05EA"/>
    <w:rsid w:val="008E0CB1"/>
    <w:rsid w:val="008E1286"/>
    <w:rsid w:val="008E256F"/>
    <w:rsid w:val="008E30A1"/>
    <w:rsid w:val="008E5194"/>
    <w:rsid w:val="008E5E29"/>
    <w:rsid w:val="008F08D9"/>
    <w:rsid w:val="008F1B56"/>
    <w:rsid w:val="008F21EA"/>
    <w:rsid w:val="008F27E0"/>
    <w:rsid w:val="008F343E"/>
    <w:rsid w:val="008F4E2C"/>
    <w:rsid w:val="008F5012"/>
    <w:rsid w:val="008F61B7"/>
    <w:rsid w:val="008F6A97"/>
    <w:rsid w:val="008F7368"/>
    <w:rsid w:val="008F78AC"/>
    <w:rsid w:val="00901C5E"/>
    <w:rsid w:val="00903145"/>
    <w:rsid w:val="00903662"/>
    <w:rsid w:val="00903784"/>
    <w:rsid w:val="00904257"/>
    <w:rsid w:val="00906BC2"/>
    <w:rsid w:val="00912976"/>
    <w:rsid w:val="009151DE"/>
    <w:rsid w:val="00915F1C"/>
    <w:rsid w:val="00916ABB"/>
    <w:rsid w:val="00917176"/>
    <w:rsid w:val="00917ABC"/>
    <w:rsid w:val="0092002F"/>
    <w:rsid w:val="00923484"/>
    <w:rsid w:val="00923EBC"/>
    <w:rsid w:val="00925587"/>
    <w:rsid w:val="00925A22"/>
    <w:rsid w:val="00925B71"/>
    <w:rsid w:val="00925EDE"/>
    <w:rsid w:val="00930349"/>
    <w:rsid w:val="00930AF3"/>
    <w:rsid w:val="0093141B"/>
    <w:rsid w:val="009316F1"/>
    <w:rsid w:val="00934B44"/>
    <w:rsid w:val="00935176"/>
    <w:rsid w:val="009356DA"/>
    <w:rsid w:val="00937ED4"/>
    <w:rsid w:val="00942DE6"/>
    <w:rsid w:val="00943EFC"/>
    <w:rsid w:val="0094430C"/>
    <w:rsid w:val="00946F01"/>
    <w:rsid w:val="0094784D"/>
    <w:rsid w:val="00947D3B"/>
    <w:rsid w:val="00950911"/>
    <w:rsid w:val="00950F31"/>
    <w:rsid w:val="0095100B"/>
    <w:rsid w:val="0095175E"/>
    <w:rsid w:val="00952A87"/>
    <w:rsid w:val="00953C17"/>
    <w:rsid w:val="009555A4"/>
    <w:rsid w:val="00955B0C"/>
    <w:rsid w:val="00956454"/>
    <w:rsid w:val="009569B2"/>
    <w:rsid w:val="0096023C"/>
    <w:rsid w:val="00960D30"/>
    <w:rsid w:val="00962383"/>
    <w:rsid w:val="00962CE3"/>
    <w:rsid w:val="0096507D"/>
    <w:rsid w:val="009655A9"/>
    <w:rsid w:val="00965B84"/>
    <w:rsid w:val="0096663F"/>
    <w:rsid w:val="00967526"/>
    <w:rsid w:val="00971B67"/>
    <w:rsid w:val="00973326"/>
    <w:rsid w:val="00973CC4"/>
    <w:rsid w:val="00974FCC"/>
    <w:rsid w:val="00975212"/>
    <w:rsid w:val="00977DF5"/>
    <w:rsid w:val="009807A8"/>
    <w:rsid w:val="009810BA"/>
    <w:rsid w:val="009815C9"/>
    <w:rsid w:val="0099043F"/>
    <w:rsid w:val="009904FA"/>
    <w:rsid w:val="00994CF5"/>
    <w:rsid w:val="00994F66"/>
    <w:rsid w:val="00995038"/>
    <w:rsid w:val="009965DF"/>
    <w:rsid w:val="009967EA"/>
    <w:rsid w:val="009971A4"/>
    <w:rsid w:val="00997A02"/>
    <w:rsid w:val="009A043D"/>
    <w:rsid w:val="009A1389"/>
    <w:rsid w:val="009A1EBA"/>
    <w:rsid w:val="009A3518"/>
    <w:rsid w:val="009A5B61"/>
    <w:rsid w:val="009A7969"/>
    <w:rsid w:val="009B0BA0"/>
    <w:rsid w:val="009B0C48"/>
    <w:rsid w:val="009B0E06"/>
    <w:rsid w:val="009B13E5"/>
    <w:rsid w:val="009B15F4"/>
    <w:rsid w:val="009B1B74"/>
    <w:rsid w:val="009B21AB"/>
    <w:rsid w:val="009B4167"/>
    <w:rsid w:val="009C0555"/>
    <w:rsid w:val="009C2A1E"/>
    <w:rsid w:val="009C3AA7"/>
    <w:rsid w:val="009C45A7"/>
    <w:rsid w:val="009C4B93"/>
    <w:rsid w:val="009C6A98"/>
    <w:rsid w:val="009C7854"/>
    <w:rsid w:val="009D5114"/>
    <w:rsid w:val="009D5A6B"/>
    <w:rsid w:val="009D6BD1"/>
    <w:rsid w:val="009D7029"/>
    <w:rsid w:val="009D7B60"/>
    <w:rsid w:val="009D7E7F"/>
    <w:rsid w:val="009E20B2"/>
    <w:rsid w:val="009E2FB0"/>
    <w:rsid w:val="009E3C76"/>
    <w:rsid w:val="009E4C64"/>
    <w:rsid w:val="009E64D2"/>
    <w:rsid w:val="009F2DE7"/>
    <w:rsid w:val="009F329F"/>
    <w:rsid w:val="009F37DD"/>
    <w:rsid w:val="009F4662"/>
    <w:rsid w:val="009F4E1D"/>
    <w:rsid w:val="009F50E1"/>
    <w:rsid w:val="009F5417"/>
    <w:rsid w:val="009F5819"/>
    <w:rsid w:val="009F68D5"/>
    <w:rsid w:val="00A0033D"/>
    <w:rsid w:val="00A023E0"/>
    <w:rsid w:val="00A025FF"/>
    <w:rsid w:val="00A02729"/>
    <w:rsid w:val="00A037DF"/>
    <w:rsid w:val="00A067F0"/>
    <w:rsid w:val="00A06ADE"/>
    <w:rsid w:val="00A07A4C"/>
    <w:rsid w:val="00A119A3"/>
    <w:rsid w:val="00A11ED0"/>
    <w:rsid w:val="00A12B2C"/>
    <w:rsid w:val="00A13C22"/>
    <w:rsid w:val="00A17470"/>
    <w:rsid w:val="00A17B60"/>
    <w:rsid w:val="00A20899"/>
    <w:rsid w:val="00A20A81"/>
    <w:rsid w:val="00A21252"/>
    <w:rsid w:val="00A222E9"/>
    <w:rsid w:val="00A2569D"/>
    <w:rsid w:val="00A256C4"/>
    <w:rsid w:val="00A269C1"/>
    <w:rsid w:val="00A273BC"/>
    <w:rsid w:val="00A27ED4"/>
    <w:rsid w:val="00A3030B"/>
    <w:rsid w:val="00A30ECE"/>
    <w:rsid w:val="00A313C3"/>
    <w:rsid w:val="00A317F1"/>
    <w:rsid w:val="00A331E6"/>
    <w:rsid w:val="00A35FDE"/>
    <w:rsid w:val="00A36F1F"/>
    <w:rsid w:val="00A40259"/>
    <w:rsid w:val="00A412A5"/>
    <w:rsid w:val="00A436B7"/>
    <w:rsid w:val="00A47527"/>
    <w:rsid w:val="00A5030A"/>
    <w:rsid w:val="00A5099D"/>
    <w:rsid w:val="00A51814"/>
    <w:rsid w:val="00A6176B"/>
    <w:rsid w:val="00A618EF"/>
    <w:rsid w:val="00A61F2E"/>
    <w:rsid w:val="00A6242F"/>
    <w:rsid w:val="00A62DA4"/>
    <w:rsid w:val="00A63987"/>
    <w:rsid w:val="00A65489"/>
    <w:rsid w:val="00A70C2B"/>
    <w:rsid w:val="00A711AC"/>
    <w:rsid w:val="00A71C80"/>
    <w:rsid w:val="00A72046"/>
    <w:rsid w:val="00A72084"/>
    <w:rsid w:val="00A73D58"/>
    <w:rsid w:val="00A77D48"/>
    <w:rsid w:val="00A800A5"/>
    <w:rsid w:val="00A82856"/>
    <w:rsid w:val="00A8619E"/>
    <w:rsid w:val="00A8640C"/>
    <w:rsid w:val="00A86ACE"/>
    <w:rsid w:val="00A8710E"/>
    <w:rsid w:val="00A872C0"/>
    <w:rsid w:val="00A902CB"/>
    <w:rsid w:val="00A92097"/>
    <w:rsid w:val="00A92A10"/>
    <w:rsid w:val="00A93176"/>
    <w:rsid w:val="00A94266"/>
    <w:rsid w:val="00A94EF6"/>
    <w:rsid w:val="00A951B9"/>
    <w:rsid w:val="00A96826"/>
    <w:rsid w:val="00A97773"/>
    <w:rsid w:val="00A97F5F"/>
    <w:rsid w:val="00AA04AD"/>
    <w:rsid w:val="00AA0E3D"/>
    <w:rsid w:val="00AA18B6"/>
    <w:rsid w:val="00AA3530"/>
    <w:rsid w:val="00AA4EF2"/>
    <w:rsid w:val="00AA795F"/>
    <w:rsid w:val="00AB007E"/>
    <w:rsid w:val="00AB2881"/>
    <w:rsid w:val="00AB4251"/>
    <w:rsid w:val="00AB4ADB"/>
    <w:rsid w:val="00AB6284"/>
    <w:rsid w:val="00AB71D8"/>
    <w:rsid w:val="00AC0206"/>
    <w:rsid w:val="00AC0466"/>
    <w:rsid w:val="00AC10B1"/>
    <w:rsid w:val="00AC1F8C"/>
    <w:rsid w:val="00AC2ACB"/>
    <w:rsid w:val="00AC3828"/>
    <w:rsid w:val="00AC5A7D"/>
    <w:rsid w:val="00AC60DB"/>
    <w:rsid w:val="00AC6D31"/>
    <w:rsid w:val="00AC74EA"/>
    <w:rsid w:val="00AC7841"/>
    <w:rsid w:val="00AD10B4"/>
    <w:rsid w:val="00AD2580"/>
    <w:rsid w:val="00AD38EF"/>
    <w:rsid w:val="00AD46FB"/>
    <w:rsid w:val="00AD4E75"/>
    <w:rsid w:val="00AE063D"/>
    <w:rsid w:val="00AE1A49"/>
    <w:rsid w:val="00AE1B29"/>
    <w:rsid w:val="00AE2AE4"/>
    <w:rsid w:val="00AE7039"/>
    <w:rsid w:val="00AE778F"/>
    <w:rsid w:val="00AF0EB8"/>
    <w:rsid w:val="00AF1623"/>
    <w:rsid w:val="00AF2485"/>
    <w:rsid w:val="00AF3395"/>
    <w:rsid w:val="00AF3AEA"/>
    <w:rsid w:val="00AF3BEF"/>
    <w:rsid w:val="00AF5499"/>
    <w:rsid w:val="00B006A8"/>
    <w:rsid w:val="00B00BA6"/>
    <w:rsid w:val="00B01481"/>
    <w:rsid w:val="00B01843"/>
    <w:rsid w:val="00B01A68"/>
    <w:rsid w:val="00B01D32"/>
    <w:rsid w:val="00B0221F"/>
    <w:rsid w:val="00B02268"/>
    <w:rsid w:val="00B0269E"/>
    <w:rsid w:val="00B03367"/>
    <w:rsid w:val="00B041A4"/>
    <w:rsid w:val="00B04BA5"/>
    <w:rsid w:val="00B056A8"/>
    <w:rsid w:val="00B05C79"/>
    <w:rsid w:val="00B05DDE"/>
    <w:rsid w:val="00B075CF"/>
    <w:rsid w:val="00B12504"/>
    <w:rsid w:val="00B14792"/>
    <w:rsid w:val="00B15AB9"/>
    <w:rsid w:val="00B1656C"/>
    <w:rsid w:val="00B166D2"/>
    <w:rsid w:val="00B1789D"/>
    <w:rsid w:val="00B2301B"/>
    <w:rsid w:val="00B23CB3"/>
    <w:rsid w:val="00B24FEF"/>
    <w:rsid w:val="00B251E2"/>
    <w:rsid w:val="00B27112"/>
    <w:rsid w:val="00B301CE"/>
    <w:rsid w:val="00B3113A"/>
    <w:rsid w:val="00B329B3"/>
    <w:rsid w:val="00B34E11"/>
    <w:rsid w:val="00B35822"/>
    <w:rsid w:val="00B35D11"/>
    <w:rsid w:val="00B369AC"/>
    <w:rsid w:val="00B4114F"/>
    <w:rsid w:val="00B41D31"/>
    <w:rsid w:val="00B42887"/>
    <w:rsid w:val="00B43C82"/>
    <w:rsid w:val="00B43F07"/>
    <w:rsid w:val="00B46238"/>
    <w:rsid w:val="00B46CD5"/>
    <w:rsid w:val="00B514D4"/>
    <w:rsid w:val="00B534F7"/>
    <w:rsid w:val="00B543C1"/>
    <w:rsid w:val="00B55258"/>
    <w:rsid w:val="00B55685"/>
    <w:rsid w:val="00B60407"/>
    <w:rsid w:val="00B6139C"/>
    <w:rsid w:val="00B619D5"/>
    <w:rsid w:val="00B635C8"/>
    <w:rsid w:val="00B6377E"/>
    <w:rsid w:val="00B66106"/>
    <w:rsid w:val="00B669EF"/>
    <w:rsid w:val="00B67436"/>
    <w:rsid w:val="00B7088E"/>
    <w:rsid w:val="00B71106"/>
    <w:rsid w:val="00B71A92"/>
    <w:rsid w:val="00B75B19"/>
    <w:rsid w:val="00B810A7"/>
    <w:rsid w:val="00B8149B"/>
    <w:rsid w:val="00B81AF4"/>
    <w:rsid w:val="00B81E28"/>
    <w:rsid w:val="00B83358"/>
    <w:rsid w:val="00B83993"/>
    <w:rsid w:val="00B83E78"/>
    <w:rsid w:val="00B84A2D"/>
    <w:rsid w:val="00B84FC2"/>
    <w:rsid w:val="00B85587"/>
    <w:rsid w:val="00B85828"/>
    <w:rsid w:val="00B865C6"/>
    <w:rsid w:val="00B90DD9"/>
    <w:rsid w:val="00B928F7"/>
    <w:rsid w:val="00B92AB2"/>
    <w:rsid w:val="00B932E3"/>
    <w:rsid w:val="00B93B67"/>
    <w:rsid w:val="00B94F94"/>
    <w:rsid w:val="00B962CD"/>
    <w:rsid w:val="00B963FF"/>
    <w:rsid w:val="00B9651D"/>
    <w:rsid w:val="00B97FAB"/>
    <w:rsid w:val="00BA0335"/>
    <w:rsid w:val="00BA0614"/>
    <w:rsid w:val="00BA1E7D"/>
    <w:rsid w:val="00BA2AD6"/>
    <w:rsid w:val="00BA308D"/>
    <w:rsid w:val="00BA4784"/>
    <w:rsid w:val="00BA4A7D"/>
    <w:rsid w:val="00BA598E"/>
    <w:rsid w:val="00BA6D85"/>
    <w:rsid w:val="00BB009D"/>
    <w:rsid w:val="00BB0A0B"/>
    <w:rsid w:val="00BB0CD0"/>
    <w:rsid w:val="00BB1762"/>
    <w:rsid w:val="00BB3D18"/>
    <w:rsid w:val="00BB4D56"/>
    <w:rsid w:val="00BB5E32"/>
    <w:rsid w:val="00BB60FD"/>
    <w:rsid w:val="00BC0A59"/>
    <w:rsid w:val="00BC203D"/>
    <w:rsid w:val="00BC23C3"/>
    <w:rsid w:val="00BC586C"/>
    <w:rsid w:val="00BC6304"/>
    <w:rsid w:val="00BC6316"/>
    <w:rsid w:val="00BC6A4A"/>
    <w:rsid w:val="00BC6CCE"/>
    <w:rsid w:val="00BC6EAA"/>
    <w:rsid w:val="00BD309C"/>
    <w:rsid w:val="00BE096B"/>
    <w:rsid w:val="00BE0F91"/>
    <w:rsid w:val="00BE127D"/>
    <w:rsid w:val="00BE1329"/>
    <w:rsid w:val="00BE13E1"/>
    <w:rsid w:val="00BE145E"/>
    <w:rsid w:val="00BE3EF6"/>
    <w:rsid w:val="00BE4E0D"/>
    <w:rsid w:val="00BE4EDF"/>
    <w:rsid w:val="00BE50F6"/>
    <w:rsid w:val="00BE599F"/>
    <w:rsid w:val="00BE5ADA"/>
    <w:rsid w:val="00BE6093"/>
    <w:rsid w:val="00BE7E69"/>
    <w:rsid w:val="00BE7FD3"/>
    <w:rsid w:val="00BF0167"/>
    <w:rsid w:val="00BF0C72"/>
    <w:rsid w:val="00BF17DC"/>
    <w:rsid w:val="00BF223D"/>
    <w:rsid w:val="00BF2918"/>
    <w:rsid w:val="00BF3B5E"/>
    <w:rsid w:val="00BF5B44"/>
    <w:rsid w:val="00BF611E"/>
    <w:rsid w:val="00BF6886"/>
    <w:rsid w:val="00BF71A7"/>
    <w:rsid w:val="00C004E1"/>
    <w:rsid w:val="00C00DB7"/>
    <w:rsid w:val="00C0134C"/>
    <w:rsid w:val="00C01977"/>
    <w:rsid w:val="00C02AAD"/>
    <w:rsid w:val="00C079F9"/>
    <w:rsid w:val="00C116EB"/>
    <w:rsid w:val="00C11864"/>
    <w:rsid w:val="00C12202"/>
    <w:rsid w:val="00C1227A"/>
    <w:rsid w:val="00C12D33"/>
    <w:rsid w:val="00C14FE7"/>
    <w:rsid w:val="00C158BB"/>
    <w:rsid w:val="00C16AE0"/>
    <w:rsid w:val="00C172BB"/>
    <w:rsid w:val="00C2005E"/>
    <w:rsid w:val="00C22EC8"/>
    <w:rsid w:val="00C24AFC"/>
    <w:rsid w:val="00C25CB0"/>
    <w:rsid w:val="00C26FF0"/>
    <w:rsid w:val="00C271AA"/>
    <w:rsid w:val="00C303E0"/>
    <w:rsid w:val="00C30C8A"/>
    <w:rsid w:val="00C33E73"/>
    <w:rsid w:val="00C36327"/>
    <w:rsid w:val="00C36968"/>
    <w:rsid w:val="00C37265"/>
    <w:rsid w:val="00C40113"/>
    <w:rsid w:val="00C40C8A"/>
    <w:rsid w:val="00C43CCE"/>
    <w:rsid w:val="00C4623A"/>
    <w:rsid w:val="00C46B11"/>
    <w:rsid w:val="00C4705A"/>
    <w:rsid w:val="00C52B9E"/>
    <w:rsid w:val="00C576BE"/>
    <w:rsid w:val="00C60A3C"/>
    <w:rsid w:val="00C60F9D"/>
    <w:rsid w:val="00C63004"/>
    <w:rsid w:val="00C64700"/>
    <w:rsid w:val="00C64F0F"/>
    <w:rsid w:val="00C6592B"/>
    <w:rsid w:val="00C66ED5"/>
    <w:rsid w:val="00C6774F"/>
    <w:rsid w:val="00C70529"/>
    <w:rsid w:val="00C74A9E"/>
    <w:rsid w:val="00C75CC4"/>
    <w:rsid w:val="00C82506"/>
    <w:rsid w:val="00C827A1"/>
    <w:rsid w:val="00C82AF6"/>
    <w:rsid w:val="00C8373D"/>
    <w:rsid w:val="00C83F8A"/>
    <w:rsid w:val="00C84D7A"/>
    <w:rsid w:val="00C8606F"/>
    <w:rsid w:val="00C8638B"/>
    <w:rsid w:val="00C8669F"/>
    <w:rsid w:val="00C86D03"/>
    <w:rsid w:val="00CA25C0"/>
    <w:rsid w:val="00CA2BF0"/>
    <w:rsid w:val="00CA37C3"/>
    <w:rsid w:val="00CA61C0"/>
    <w:rsid w:val="00CC1279"/>
    <w:rsid w:val="00CC2301"/>
    <w:rsid w:val="00CC6171"/>
    <w:rsid w:val="00CC7504"/>
    <w:rsid w:val="00CC7C98"/>
    <w:rsid w:val="00CC7D41"/>
    <w:rsid w:val="00CD20AA"/>
    <w:rsid w:val="00CD3A3B"/>
    <w:rsid w:val="00CD3E1A"/>
    <w:rsid w:val="00CD4D05"/>
    <w:rsid w:val="00CD5083"/>
    <w:rsid w:val="00CD6D67"/>
    <w:rsid w:val="00CD6E90"/>
    <w:rsid w:val="00CE0220"/>
    <w:rsid w:val="00CE0618"/>
    <w:rsid w:val="00CE1256"/>
    <w:rsid w:val="00CE376B"/>
    <w:rsid w:val="00CE4CE2"/>
    <w:rsid w:val="00CE4FB4"/>
    <w:rsid w:val="00CE7D3D"/>
    <w:rsid w:val="00CF1C9A"/>
    <w:rsid w:val="00CF1E78"/>
    <w:rsid w:val="00CF223A"/>
    <w:rsid w:val="00CF4A4C"/>
    <w:rsid w:val="00CF6CF1"/>
    <w:rsid w:val="00CF7D50"/>
    <w:rsid w:val="00D000C5"/>
    <w:rsid w:val="00D00271"/>
    <w:rsid w:val="00D006B5"/>
    <w:rsid w:val="00D0121C"/>
    <w:rsid w:val="00D012FC"/>
    <w:rsid w:val="00D0259D"/>
    <w:rsid w:val="00D025BE"/>
    <w:rsid w:val="00D0265C"/>
    <w:rsid w:val="00D02E6F"/>
    <w:rsid w:val="00D037F0"/>
    <w:rsid w:val="00D03BAD"/>
    <w:rsid w:val="00D05068"/>
    <w:rsid w:val="00D06C6A"/>
    <w:rsid w:val="00D07207"/>
    <w:rsid w:val="00D113A7"/>
    <w:rsid w:val="00D12978"/>
    <w:rsid w:val="00D12EA8"/>
    <w:rsid w:val="00D13B41"/>
    <w:rsid w:val="00D1430E"/>
    <w:rsid w:val="00D158B3"/>
    <w:rsid w:val="00D17213"/>
    <w:rsid w:val="00D218C5"/>
    <w:rsid w:val="00D23D16"/>
    <w:rsid w:val="00D23F65"/>
    <w:rsid w:val="00D2492A"/>
    <w:rsid w:val="00D25C37"/>
    <w:rsid w:val="00D30CDF"/>
    <w:rsid w:val="00D313C5"/>
    <w:rsid w:val="00D329DD"/>
    <w:rsid w:val="00D333BA"/>
    <w:rsid w:val="00D35CD3"/>
    <w:rsid w:val="00D360AF"/>
    <w:rsid w:val="00D36A04"/>
    <w:rsid w:val="00D3794C"/>
    <w:rsid w:val="00D4002F"/>
    <w:rsid w:val="00D40EE1"/>
    <w:rsid w:val="00D429A2"/>
    <w:rsid w:val="00D43833"/>
    <w:rsid w:val="00D45417"/>
    <w:rsid w:val="00D46D19"/>
    <w:rsid w:val="00D511C9"/>
    <w:rsid w:val="00D5160D"/>
    <w:rsid w:val="00D56613"/>
    <w:rsid w:val="00D60EE6"/>
    <w:rsid w:val="00D610F7"/>
    <w:rsid w:val="00D61516"/>
    <w:rsid w:val="00D61953"/>
    <w:rsid w:val="00D61A53"/>
    <w:rsid w:val="00D62E6B"/>
    <w:rsid w:val="00D62FAF"/>
    <w:rsid w:val="00D63D5D"/>
    <w:rsid w:val="00D63DAD"/>
    <w:rsid w:val="00D63DBF"/>
    <w:rsid w:val="00D64BEC"/>
    <w:rsid w:val="00D66127"/>
    <w:rsid w:val="00D678A5"/>
    <w:rsid w:val="00D679B5"/>
    <w:rsid w:val="00D71975"/>
    <w:rsid w:val="00D719DA"/>
    <w:rsid w:val="00D7289B"/>
    <w:rsid w:val="00D72F1E"/>
    <w:rsid w:val="00D76B09"/>
    <w:rsid w:val="00D775AF"/>
    <w:rsid w:val="00D80AA0"/>
    <w:rsid w:val="00D81CCF"/>
    <w:rsid w:val="00D8265F"/>
    <w:rsid w:val="00D83744"/>
    <w:rsid w:val="00D851B2"/>
    <w:rsid w:val="00D858DE"/>
    <w:rsid w:val="00D9263B"/>
    <w:rsid w:val="00D92C4C"/>
    <w:rsid w:val="00D9555F"/>
    <w:rsid w:val="00D959BD"/>
    <w:rsid w:val="00D95A9C"/>
    <w:rsid w:val="00D96E82"/>
    <w:rsid w:val="00D97122"/>
    <w:rsid w:val="00D97159"/>
    <w:rsid w:val="00D97FD4"/>
    <w:rsid w:val="00DA0F73"/>
    <w:rsid w:val="00DA2784"/>
    <w:rsid w:val="00DA3ECA"/>
    <w:rsid w:val="00DA5800"/>
    <w:rsid w:val="00DA697D"/>
    <w:rsid w:val="00DA7999"/>
    <w:rsid w:val="00DB0735"/>
    <w:rsid w:val="00DB0F62"/>
    <w:rsid w:val="00DB1522"/>
    <w:rsid w:val="00DB220F"/>
    <w:rsid w:val="00DB256F"/>
    <w:rsid w:val="00DB2AEF"/>
    <w:rsid w:val="00DB305F"/>
    <w:rsid w:val="00DB44A8"/>
    <w:rsid w:val="00DB4AAB"/>
    <w:rsid w:val="00DB60F9"/>
    <w:rsid w:val="00DB75C3"/>
    <w:rsid w:val="00DC0BA8"/>
    <w:rsid w:val="00DC0F19"/>
    <w:rsid w:val="00DC1576"/>
    <w:rsid w:val="00DC1F09"/>
    <w:rsid w:val="00DC389B"/>
    <w:rsid w:val="00DC39D0"/>
    <w:rsid w:val="00DC69A0"/>
    <w:rsid w:val="00DC7506"/>
    <w:rsid w:val="00DD0061"/>
    <w:rsid w:val="00DD1A8D"/>
    <w:rsid w:val="00DD55E1"/>
    <w:rsid w:val="00DD5BBF"/>
    <w:rsid w:val="00DD5E2B"/>
    <w:rsid w:val="00DD75E1"/>
    <w:rsid w:val="00DD761B"/>
    <w:rsid w:val="00DE37D3"/>
    <w:rsid w:val="00DE3B64"/>
    <w:rsid w:val="00DE5696"/>
    <w:rsid w:val="00DE6021"/>
    <w:rsid w:val="00DE7597"/>
    <w:rsid w:val="00DE7622"/>
    <w:rsid w:val="00DE7D3D"/>
    <w:rsid w:val="00DF11CE"/>
    <w:rsid w:val="00DF2D1A"/>
    <w:rsid w:val="00DF3A6E"/>
    <w:rsid w:val="00DF44A9"/>
    <w:rsid w:val="00DF49F8"/>
    <w:rsid w:val="00DF5729"/>
    <w:rsid w:val="00DF5E64"/>
    <w:rsid w:val="00E02EBC"/>
    <w:rsid w:val="00E0366D"/>
    <w:rsid w:val="00E03FE2"/>
    <w:rsid w:val="00E0481D"/>
    <w:rsid w:val="00E06D14"/>
    <w:rsid w:val="00E1029D"/>
    <w:rsid w:val="00E11E12"/>
    <w:rsid w:val="00E12FF0"/>
    <w:rsid w:val="00E151CE"/>
    <w:rsid w:val="00E155AA"/>
    <w:rsid w:val="00E15F02"/>
    <w:rsid w:val="00E166EA"/>
    <w:rsid w:val="00E200F8"/>
    <w:rsid w:val="00E2041B"/>
    <w:rsid w:val="00E20E0F"/>
    <w:rsid w:val="00E21EA3"/>
    <w:rsid w:val="00E22D0D"/>
    <w:rsid w:val="00E22F5D"/>
    <w:rsid w:val="00E265A5"/>
    <w:rsid w:val="00E26843"/>
    <w:rsid w:val="00E30D30"/>
    <w:rsid w:val="00E32AD7"/>
    <w:rsid w:val="00E3657B"/>
    <w:rsid w:val="00E40E64"/>
    <w:rsid w:val="00E41E9D"/>
    <w:rsid w:val="00E42B30"/>
    <w:rsid w:val="00E44D52"/>
    <w:rsid w:val="00E462FA"/>
    <w:rsid w:val="00E46B68"/>
    <w:rsid w:val="00E50A1F"/>
    <w:rsid w:val="00E510EB"/>
    <w:rsid w:val="00E52FAF"/>
    <w:rsid w:val="00E55CA8"/>
    <w:rsid w:val="00E57886"/>
    <w:rsid w:val="00E57DE8"/>
    <w:rsid w:val="00E57F3B"/>
    <w:rsid w:val="00E60ADC"/>
    <w:rsid w:val="00E625BB"/>
    <w:rsid w:val="00E62FA9"/>
    <w:rsid w:val="00E64764"/>
    <w:rsid w:val="00E652E8"/>
    <w:rsid w:val="00E65F71"/>
    <w:rsid w:val="00E67F69"/>
    <w:rsid w:val="00E709FF"/>
    <w:rsid w:val="00E72074"/>
    <w:rsid w:val="00E7246D"/>
    <w:rsid w:val="00E7287C"/>
    <w:rsid w:val="00E734AB"/>
    <w:rsid w:val="00E74963"/>
    <w:rsid w:val="00E7534F"/>
    <w:rsid w:val="00E75953"/>
    <w:rsid w:val="00E76157"/>
    <w:rsid w:val="00E822D9"/>
    <w:rsid w:val="00E823DE"/>
    <w:rsid w:val="00E84679"/>
    <w:rsid w:val="00E84FDA"/>
    <w:rsid w:val="00E86AC6"/>
    <w:rsid w:val="00E9008D"/>
    <w:rsid w:val="00E90C71"/>
    <w:rsid w:val="00E92F68"/>
    <w:rsid w:val="00E94245"/>
    <w:rsid w:val="00E94A25"/>
    <w:rsid w:val="00E9599B"/>
    <w:rsid w:val="00E97259"/>
    <w:rsid w:val="00E97DC9"/>
    <w:rsid w:val="00E97FDC"/>
    <w:rsid w:val="00EA1342"/>
    <w:rsid w:val="00EA1579"/>
    <w:rsid w:val="00EA1796"/>
    <w:rsid w:val="00EA2DB1"/>
    <w:rsid w:val="00EA2F43"/>
    <w:rsid w:val="00EA37CB"/>
    <w:rsid w:val="00EA496C"/>
    <w:rsid w:val="00EA507E"/>
    <w:rsid w:val="00EA5E61"/>
    <w:rsid w:val="00EA5E9E"/>
    <w:rsid w:val="00EA5EC1"/>
    <w:rsid w:val="00EA6941"/>
    <w:rsid w:val="00EA6BB4"/>
    <w:rsid w:val="00EA7DFB"/>
    <w:rsid w:val="00EB0322"/>
    <w:rsid w:val="00EB3312"/>
    <w:rsid w:val="00EB3504"/>
    <w:rsid w:val="00EB4714"/>
    <w:rsid w:val="00EB6252"/>
    <w:rsid w:val="00EB64B5"/>
    <w:rsid w:val="00EB6D5B"/>
    <w:rsid w:val="00EB6EE0"/>
    <w:rsid w:val="00EC2016"/>
    <w:rsid w:val="00EC3165"/>
    <w:rsid w:val="00EC38C8"/>
    <w:rsid w:val="00EC570B"/>
    <w:rsid w:val="00EC5D3D"/>
    <w:rsid w:val="00EC612D"/>
    <w:rsid w:val="00EC72B6"/>
    <w:rsid w:val="00EC73BC"/>
    <w:rsid w:val="00ED1442"/>
    <w:rsid w:val="00ED3E1C"/>
    <w:rsid w:val="00ED48E2"/>
    <w:rsid w:val="00ED556D"/>
    <w:rsid w:val="00EE12C9"/>
    <w:rsid w:val="00EE18DC"/>
    <w:rsid w:val="00EE2CB5"/>
    <w:rsid w:val="00EE2EBB"/>
    <w:rsid w:val="00EE4BCB"/>
    <w:rsid w:val="00EE54F4"/>
    <w:rsid w:val="00EE5F98"/>
    <w:rsid w:val="00EE6AC0"/>
    <w:rsid w:val="00EE6B1C"/>
    <w:rsid w:val="00EE789B"/>
    <w:rsid w:val="00EE78B0"/>
    <w:rsid w:val="00EF0548"/>
    <w:rsid w:val="00EF2F43"/>
    <w:rsid w:val="00EF3F47"/>
    <w:rsid w:val="00EF4760"/>
    <w:rsid w:val="00EF5E44"/>
    <w:rsid w:val="00EF602A"/>
    <w:rsid w:val="00EF672F"/>
    <w:rsid w:val="00EF68F5"/>
    <w:rsid w:val="00EF7D8C"/>
    <w:rsid w:val="00F0031C"/>
    <w:rsid w:val="00F0224B"/>
    <w:rsid w:val="00F02277"/>
    <w:rsid w:val="00F06D05"/>
    <w:rsid w:val="00F07587"/>
    <w:rsid w:val="00F07B64"/>
    <w:rsid w:val="00F07C90"/>
    <w:rsid w:val="00F07DDF"/>
    <w:rsid w:val="00F1081B"/>
    <w:rsid w:val="00F1231F"/>
    <w:rsid w:val="00F17445"/>
    <w:rsid w:val="00F2021D"/>
    <w:rsid w:val="00F233AE"/>
    <w:rsid w:val="00F2352D"/>
    <w:rsid w:val="00F2359E"/>
    <w:rsid w:val="00F238C4"/>
    <w:rsid w:val="00F23BB2"/>
    <w:rsid w:val="00F253EB"/>
    <w:rsid w:val="00F26F71"/>
    <w:rsid w:val="00F27C1B"/>
    <w:rsid w:val="00F30679"/>
    <w:rsid w:val="00F30990"/>
    <w:rsid w:val="00F32AAB"/>
    <w:rsid w:val="00F3643D"/>
    <w:rsid w:val="00F36771"/>
    <w:rsid w:val="00F36F4F"/>
    <w:rsid w:val="00F4287A"/>
    <w:rsid w:val="00F42A97"/>
    <w:rsid w:val="00F430F8"/>
    <w:rsid w:val="00F4451B"/>
    <w:rsid w:val="00F45DC6"/>
    <w:rsid w:val="00F50DE5"/>
    <w:rsid w:val="00F5280A"/>
    <w:rsid w:val="00F52ACA"/>
    <w:rsid w:val="00F56CC0"/>
    <w:rsid w:val="00F572AB"/>
    <w:rsid w:val="00F60142"/>
    <w:rsid w:val="00F6083C"/>
    <w:rsid w:val="00F621D0"/>
    <w:rsid w:val="00F62554"/>
    <w:rsid w:val="00F634B9"/>
    <w:rsid w:val="00F64234"/>
    <w:rsid w:val="00F65C2A"/>
    <w:rsid w:val="00F669A4"/>
    <w:rsid w:val="00F7139D"/>
    <w:rsid w:val="00F71D22"/>
    <w:rsid w:val="00F723E1"/>
    <w:rsid w:val="00F742C9"/>
    <w:rsid w:val="00F7579F"/>
    <w:rsid w:val="00F766BD"/>
    <w:rsid w:val="00F77121"/>
    <w:rsid w:val="00F80096"/>
    <w:rsid w:val="00F805ED"/>
    <w:rsid w:val="00F82CAE"/>
    <w:rsid w:val="00F82D23"/>
    <w:rsid w:val="00F84470"/>
    <w:rsid w:val="00F92182"/>
    <w:rsid w:val="00F934D7"/>
    <w:rsid w:val="00F9491C"/>
    <w:rsid w:val="00F95893"/>
    <w:rsid w:val="00F96AF0"/>
    <w:rsid w:val="00FA028E"/>
    <w:rsid w:val="00FA14B3"/>
    <w:rsid w:val="00FA2571"/>
    <w:rsid w:val="00FA5C37"/>
    <w:rsid w:val="00FB0CB5"/>
    <w:rsid w:val="00FB12E1"/>
    <w:rsid w:val="00FB18EB"/>
    <w:rsid w:val="00FB2360"/>
    <w:rsid w:val="00FB3BDA"/>
    <w:rsid w:val="00FB3FA8"/>
    <w:rsid w:val="00FB49D1"/>
    <w:rsid w:val="00FB4C35"/>
    <w:rsid w:val="00FB5032"/>
    <w:rsid w:val="00FB67BF"/>
    <w:rsid w:val="00FC02F4"/>
    <w:rsid w:val="00FC3321"/>
    <w:rsid w:val="00FC372B"/>
    <w:rsid w:val="00FC4A8A"/>
    <w:rsid w:val="00FC5F0D"/>
    <w:rsid w:val="00FC76B3"/>
    <w:rsid w:val="00FD1B37"/>
    <w:rsid w:val="00FD2A1A"/>
    <w:rsid w:val="00FD455E"/>
    <w:rsid w:val="00FD6C15"/>
    <w:rsid w:val="00FD712A"/>
    <w:rsid w:val="00FE1731"/>
    <w:rsid w:val="00FE2C3D"/>
    <w:rsid w:val="00FE4E98"/>
    <w:rsid w:val="00FF01C2"/>
    <w:rsid w:val="00FF0298"/>
    <w:rsid w:val="00FF0816"/>
    <w:rsid w:val="00FF1293"/>
    <w:rsid w:val="00FF14A4"/>
    <w:rsid w:val="00FF4285"/>
    <w:rsid w:val="00FF4551"/>
    <w:rsid w:val="00FF6807"/>
    <w:rsid w:val="00FF6947"/>
    <w:rsid w:val="00FF69DE"/>
    <w:rsid w:val="00FF75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1" w:unhideWhenUsed="0" w:qFormat="1"/>
    <w:lsdException w:name="Emphasis" w:semiHidden="0" w:uiPriority="20" w:unhideWhenUsed="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84F32"/>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3D4D6B"/>
    <w:pPr>
      <w:keepNext/>
      <w:keepLines/>
      <w:numPr>
        <w:numId w:val="2"/>
      </w:numPr>
      <w:spacing w:before="120"/>
      <w:outlineLvl w:val="1"/>
    </w:pPr>
    <w:rPr>
      <w:rFonts w:asciiTheme="majorHAnsi" w:eastAsiaTheme="majorEastAsia" w:hAnsiTheme="majorHAnsi" w:cstheme="majorBidi"/>
      <w:caps/>
      <w:color w:val="92D050"/>
      <w:sz w:val="28"/>
      <w:szCs w:val="28"/>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3D4D6B"/>
    <w:rPr>
      <w:rFonts w:asciiTheme="majorHAnsi" w:eastAsiaTheme="majorEastAsia" w:hAnsiTheme="majorHAnsi" w:cstheme="majorBidi"/>
      <w:caps/>
      <w:color w:val="92D050"/>
      <w:sz w:val="28"/>
      <w:szCs w:val="28"/>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1"/>
      </w:numPr>
    </w:pPr>
  </w:style>
  <w:style w:type="table" w:customStyle="1" w:styleId="GridTable1Light-Accent51">
    <w:name w:val="Grid Table 1 Light - Accent 51"/>
    <w:basedOn w:val="TableNormal"/>
    <w:uiPriority w:val="46"/>
    <w:rsid w:val="000968EA"/>
    <w:pPr>
      <w:spacing w:after="0" w:line="240" w:lineRule="auto"/>
    </w:pPr>
    <w:tblPr>
      <w:tblStyleRowBandSize w:val="1"/>
      <w:tblStyleColBandSize w:val="1"/>
      <w:tblInd w:w="0" w:type="dxa"/>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CellMar>
        <w:top w:w="0" w:type="dxa"/>
        <w:left w:w="108" w:type="dxa"/>
        <w:bottom w:w="0" w:type="dxa"/>
        <w:right w:w="108" w:type="dxa"/>
      </w:tblCellMar>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paragraph" w:styleId="ListParagraph">
    <w:name w:val="List Paragraph"/>
    <w:basedOn w:val="Normal"/>
    <w:uiPriority w:val="34"/>
    <w:unhideWhenUsed/>
    <w:qFormat/>
    <w:rsid w:val="00505A90"/>
    <w:pPr>
      <w:ind w:left="720"/>
      <w:contextualSpacing/>
    </w:pPr>
  </w:style>
  <w:style w:type="paragraph" w:styleId="TOC2">
    <w:name w:val="toc 2"/>
    <w:basedOn w:val="Normal"/>
    <w:next w:val="Normal"/>
    <w:autoRedefine/>
    <w:uiPriority w:val="39"/>
    <w:unhideWhenUsed/>
    <w:rsid w:val="00BA1E7D"/>
    <w:pPr>
      <w:spacing w:after="100"/>
      <w:ind w:left="220"/>
    </w:pPr>
  </w:style>
  <w:style w:type="character" w:styleId="Hyperlink">
    <w:name w:val="Hyperlink"/>
    <w:basedOn w:val="DefaultParagraphFont"/>
    <w:uiPriority w:val="99"/>
    <w:unhideWhenUsed/>
    <w:rsid w:val="00BA1E7D"/>
    <w:rPr>
      <w:color w:val="F7B615" w:themeColor="hyperlink"/>
      <w:u w:val="single"/>
    </w:rPr>
  </w:style>
  <w:style w:type="paragraph" w:styleId="NormalWeb">
    <w:name w:val="Normal (Web)"/>
    <w:basedOn w:val="Normal"/>
    <w:uiPriority w:val="99"/>
    <w:semiHidden/>
    <w:unhideWhenUsed/>
    <w:rsid w:val="00BE0F91"/>
    <w:pPr>
      <w:spacing w:before="100" w:beforeAutospacing="1" w:after="100" w:afterAutospacing="1"/>
      <w:ind w:left="0" w:right="0"/>
    </w:pPr>
    <w:rPr>
      <w:rFonts w:ascii="Times New Roman" w:eastAsia="Times New Roman" w:hAnsi="Times New Roman" w:cs="Times New Roman"/>
      <w:kern w:val="0"/>
      <w:sz w:val="24"/>
      <w:szCs w:val="24"/>
      <w:lang w:eastAsia="en-US"/>
      <w14:ligatures w14:val="none"/>
    </w:rPr>
  </w:style>
  <w:style w:type="character" w:customStyle="1" w:styleId="Mention1">
    <w:name w:val="Mention1"/>
    <w:basedOn w:val="DefaultParagraphFont"/>
    <w:uiPriority w:val="99"/>
    <w:semiHidden/>
    <w:unhideWhenUsed/>
    <w:rsid w:val="00775EB6"/>
    <w:rPr>
      <w:color w:val="2B579A"/>
      <w:shd w:val="clear" w:color="auto" w:fill="E6E6E6"/>
    </w:rPr>
  </w:style>
  <w:style w:type="character" w:styleId="FollowedHyperlink">
    <w:name w:val="FollowedHyperlink"/>
    <w:basedOn w:val="DefaultParagraphFont"/>
    <w:uiPriority w:val="99"/>
    <w:semiHidden/>
    <w:unhideWhenUsed/>
    <w:rsid w:val="00BF223D"/>
    <w:rPr>
      <w:color w:val="704404" w:themeColor="followedHyperlink"/>
      <w:u w:val="single"/>
    </w:rPr>
  </w:style>
  <w:style w:type="paragraph" w:styleId="BalloonText">
    <w:name w:val="Balloon Text"/>
    <w:basedOn w:val="Normal"/>
    <w:link w:val="BalloonTextChar"/>
    <w:uiPriority w:val="99"/>
    <w:semiHidden/>
    <w:unhideWhenUsed/>
    <w:rsid w:val="007F12C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12CF"/>
    <w:rPr>
      <w:rFonts w:ascii="Tahoma" w:hAnsi="Tahoma" w:cs="Tahoma"/>
      <w:sz w:val="16"/>
      <w:szCs w:val="16"/>
    </w:rPr>
  </w:style>
  <w:style w:type="character" w:styleId="CommentReference">
    <w:name w:val="annotation reference"/>
    <w:basedOn w:val="DefaultParagraphFont"/>
    <w:uiPriority w:val="99"/>
    <w:semiHidden/>
    <w:unhideWhenUsed/>
    <w:rsid w:val="003A5164"/>
    <w:rPr>
      <w:sz w:val="16"/>
      <w:szCs w:val="16"/>
    </w:rPr>
  </w:style>
  <w:style w:type="paragraph" w:styleId="CommentText">
    <w:name w:val="annotation text"/>
    <w:basedOn w:val="Normal"/>
    <w:link w:val="CommentTextChar"/>
    <w:uiPriority w:val="99"/>
    <w:semiHidden/>
    <w:unhideWhenUsed/>
    <w:rsid w:val="003A5164"/>
    <w:rPr>
      <w:sz w:val="20"/>
      <w:szCs w:val="20"/>
    </w:rPr>
  </w:style>
  <w:style w:type="character" w:customStyle="1" w:styleId="CommentTextChar">
    <w:name w:val="Comment Text Char"/>
    <w:basedOn w:val="DefaultParagraphFont"/>
    <w:link w:val="CommentText"/>
    <w:uiPriority w:val="99"/>
    <w:semiHidden/>
    <w:rsid w:val="003A5164"/>
    <w:rPr>
      <w:sz w:val="20"/>
      <w:szCs w:val="20"/>
    </w:rPr>
  </w:style>
  <w:style w:type="paragraph" w:styleId="CommentSubject">
    <w:name w:val="annotation subject"/>
    <w:basedOn w:val="CommentText"/>
    <w:next w:val="CommentText"/>
    <w:link w:val="CommentSubjectChar"/>
    <w:uiPriority w:val="99"/>
    <w:semiHidden/>
    <w:unhideWhenUsed/>
    <w:rsid w:val="003A5164"/>
    <w:rPr>
      <w:b/>
      <w:bCs/>
    </w:rPr>
  </w:style>
  <w:style w:type="character" w:customStyle="1" w:styleId="CommentSubjectChar">
    <w:name w:val="Comment Subject Char"/>
    <w:basedOn w:val="CommentTextChar"/>
    <w:link w:val="CommentSubject"/>
    <w:uiPriority w:val="99"/>
    <w:semiHidden/>
    <w:rsid w:val="003A516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1" w:unhideWhenUsed="0" w:qFormat="1"/>
    <w:lsdException w:name="Emphasis" w:semiHidden="0" w:uiPriority="20" w:unhideWhenUsed="0"/>
    <w:lsdException w:name="Table Grid" w:semiHidden="0" w:uiPriority="39" w:unhideWhenUsed="0"/>
    <w:lsdException w:name="Placeholder Text" w:unhideWhenUsed="0"/>
    <w:lsdException w:name="No Spacing" w:uiPriority="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684F32"/>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3D4D6B"/>
    <w:pPr>
      <w:keepNext/>
      <w:keepLines/>
      <w:numPr>
        <w:numId w:val="2"/>
      </w:numPr>
      <w:spacing w:before="120"/>
      <w:outlineLvl w:val="1"/>
    </w:pPr>
    <w:rPr>
      <w:rFonts w:asciiTheme="majorHAnsi" w:eastAsiaTheme="majorEastAsia" w:hAnsiTheme="majorHAnsi" w:cstheme="majorBidi"/>
      <w:caps/>
      <w:color w:val="92D050"/>
      <w:sz w:val="28"/>
      <w:szCs w:val="28"/>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3D4D6B"/>
    <w:rPr>
      <w:rFonts w:asciiTheme="majorHAnsi" w:eastAsiaTheme="majorEastAsia" w:hAnsiTheme="majorHAnsi" w:cstheme="majorBidi"/>
      <w:caps/>
      <w:color w:val="92D050"/>
      <w:sz w:val="28"/>
      <w:szCs w:val="28"/>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1"/>
      </w:numPr>
    </w:pPr>
  </w:style>
  <w:style w:type="table" w:customStyle="1" w:styleId="GridTable1Light-Accent51">
    <w:name w:val="Grid Table 1 Light - Accent 51"/>
    <w:basedOn w:val="TableNormal"/>
    <w:uiPriority w:val="46"/>
    <w:rsid w:val="000968EA"/>
    <w:pPr>
      <w:spacing w:after="0" w:line="240" w:lineRule="auto"/>
    </w:pPr>
    <w:tblPr>
      <w:tblStyleRowBandSize w:val="1"/>
      <w:tblStyleColBandSize w:val="1"/>
      <w:tblInd w:w="0" w:type="dxa"/>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CellMar>
        <w:top w:w="0" w:type="dxa"/>
        <w:left w:w="108" w:type="dxa"/>
        <w:bottom w:w="0" w:type="dxa"/>
        <w:right w:w="108" w:type="dxa"/>
      </w:tblCellMar>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paragraph" w:styleId="ListParagraph">
    <w:name w:val="List Paragraph"/>
    <w:basedOn w:val="Normal"/>
    <w:uiPriority w:val="34"/>
    <w:unhideWhenUsed/>
    <w:qFormat/>
    <w:rsid w:val="00505A90"/>
    <w:pPr>
      <w:ind w:left="720"/>
      <w:contextualSpacing/>
    </w:pPr>
  </w:style>
  <w:style w:type="paragraph" w:styleId="TOC2">
    <w:name w:val="toc 2"/>
    <w:basedOn w:val="Normal"/>
    <w:next w:val="Normal"/>
    <w:autoRedefine/>
    <w:uiPriority w:val="39"/>
    <w:unhideWhenUsed/>
    <w:rsid w:val="00BA1E7D"/>
    <w:pPr>
      <w:spacing w:after="100"/>
      <w:ind w:left="220"/>
    </w:pPr>
  </w:style>
  <w:style w:type="character" w:styleId="Hyperlink">
    <w:name w:val="Hyperlink"/>
    <w:basedOn w:val="DefaultParagraphFont"/>
    <w:uiPriority w:val="99"/>
    <w:unhideWhenUsed/>
    <w:rsid w:val="00BA1E7D"/>
    <w:rPr>
      <w:color w:val="F7B615" w:themeColor="hyperlink"/>
      <w:u w:val="single"/>
    </w:rPr>
  </w:style>
  <w:style w:type="paragraph" w:styleId="NormalWeb">
    <w:name w:val="Normal (Web)"/>
    <w:basedOn w:val="Normal"/>
    <w:uiPriority w:val="99"/>
    <w:semiHidden/>
    <w:unhideWhenUsed/>
    <w:rsid w:val="00BE0F91"/>
    <w:pPr>
      <w:spacing w:before="100" w:beforeAutospacing="1" w:after="100" w:afterAutospacing="1"/>
      <w:ind w:left="0" w:right="0"/>
    </w:pPr>
    <w:rPr>
      <w:rFonts w:ascii="Times New Roman" w:eastAsia="Times New Roman" w:hAnsi="Times New Roman" w:cs="Times New Roman"/>
      <w:kern w:val="0"/>
      <w:sz w:val="24"/>
      <w:szCs w:val="24"/>
      <w:lang w:eastAsia="en-US"/>
      <w14:ligatures w14:val="none"/>
    </w:rPr>
  </w:style>
  <w:style w:type="character" w:customStyle="1" w:styleId="Mention1">
    <w:name w:val="Mention1"/>
    <w:basedOn w:val="DefaultParagraphFont"/>
    <w:uiPriority w:val="99"/>
    <w:semiHidden/>
    <w:unhideWhenUsed/>
    <w:rsid w:val="00775EB6"/>
    <w:rPr>
      <w:color w:val="2B579A"/>
      <w:shd w:val="clear" w:color="auto" w:fill="E6E6E6"/>
    </w:rPr>
  </w:style>
  <w:style w:type="character" w:styleId="FollowedHyperlink">
    <w:name w:val="FollowedHyperlink"/>
    <w:basedOn w:val="DefaultParagraphFont"/>
    <w:uiPriority w:val="99"/>
    <w:semiHidden/>
    <w:unhideWhenUsed/>
    <w:rsid w:val="00BF223D"/>
    <w:rPr>
      <w:color w:val="704404" w:themeColor="followedHyperlink"/>
      <w:u w:val="single"/>
    </w:rPr>
  </w:style>
  <w:style w:type="paragraph" w:styleId="BalloonText">
    <w:name w:val="Balloon Text"/>
    <w:basedOn w:val="Normal"/>
    <w:link w:val="BalloonTextChar"/>
    <w:uiPriority w:val="99"/>
    <w:semiHidden/>
    <w:unhideWhenUsed/>
    <w:rsid w:val="007F12C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12CF"/>
    <w:rPr>
      <w:rFonts w:ascii="Tahoma" w:hAnsi="Tahoma" w:cs="Tahoma"/>
      <w:sz w:val="16"/>
      <w:szCs w:val="16"/>
    </w:rPr>
  </w:style>
  <w:style w:type="character" w:styleId="CommentReference">
    <w:name w:val="annotation reference"/>
    <w:basedOn w:val="DefaultParagraphFont"/>
    <w:uiPriority w:val="99"/>
    <w:semiHidden/>
    <w:unhideWhenUsed/>
    <w:rsid w:val="003A5164"/>
    <w:rPr>
      <w:sz w:val="16"/>
      <w:szCs w:val="16"/>
    </w:rPr>
  </w:style>
  <w:style w:type="paragraph" w:styleId="CommentText">
    <w:name w:val="annotation text"/>
    <w:basedOn w:val="Normal"/>
    <w:link w:val="CommentTextChar"/>
    <w:uiPriority w:val="99"/>
    <w:semiHidden/>
    <w:unhideWhenUsed/>
    <w:rsid w:val="003A5164"/>
    <w:rPr>
      <w:sz w:val="20"/>
      <w:szCs w:val="20"/>
    </w:rPr>
  </w:style>
  <w:style w:type="character" w:customStyle="1" w:styleId="CommentTextChar">
    <w:name w:val="Comment Text Char"/>
    <w:basedOn w:val="DefaultParagraphFont"/>
    <w:link w:val="CommentText"/>
    <w:uiPriority w:val="99"/>
    <w:semiHidden/>
    <w:rsid w:val="003A5164"/>
    <w:rPr>
      <w:sz w:val="20"/>
      <w:szCs w:val="20"/>
    </w:rPr>
  </w:style>
  <w:style w:type="paragraph" w:styleId="CommentSubject">
    <w:name w:val="annotation subject"/>
    <w:basedOn w:val="CommentText"/>
    <w:next w:val="CommentText"/>
    <w:link w:val="CommentSubjectChar"/>
    <w:uiPriority w:val="99"/>
    <w:semiHidden/>
    <w:unhideWhenUsed/>
    <w:rsid w:val="003A5164"/>
    <w:rPr>
      <w:b/>
      <w:bCs/>
    </w:rPr>
  </w:style>
  <w:style w:type="character" w:customStyle="1" w:styleId="CommentSubjectChar">
    <w:name w:val="Comment Subject Char"/>
    <w:basedOn w:val="CommentTextChar"/>
    <w:link w:val="CommentSubject"/>
    <w:uiPriority w:val="99"/>
    <w:semiHidden/>
    <w:rsid w:val="003A51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69890">
      <w:bodyDiv w:val="1"/>
      <w:marLeft w:val="0"/>
      <w:marRight w:val="0"/>
      <w:marTop w:val="0"/>
      <w:marBottom w:val="0"/>
      <w:divBdr>
        <w:top w:val="none" w:sz="0" w:space="0" w:color="auto"/>
        <w:left w:val="none" w:sz="0" w:space="0" w:color="auto"/>
        <w:bottom w:val="none" w:sz="0" w:space="0" w:color="auto"/>
        <w:right w:val="none" w:sz="0" w:space="0" w:color="auto"/>
      </w:divBdr>
    </w:div>
    <w:div w:id="453988723">
      <w:bodyDiv w:val="1"/>
      <w:marLeft w:val="0"/>
      <w:marRight w:val="0"/>
      <w:marTop w:val="0"/>
      <w:marBottom w:val="0"/>
      <w:divBdr>
        <w:top w:val="none" w:sz="0" w:space="0" w:color="auto"/>
        <w:left w:val="none" w:sz="0" w:space="0" w:color="auto"/>
        <w:bottom w:val="none" w:sz="0" w:space="0" w:color="auto"/>
        <w:right w:val="none" w:sz="0" w:space="0" w:color="auto"/>
      </w:divBdr>
    </w:div>
    <w:div w:id="521435488">
      <w:bodyDiv w:val="1"/>
      <w:marLeft w:val="0"/>
      <w:marRight w:val="0"/>
      <w:marTop w:val="0"/>
      <w:marBottom w:val="0"/>
      <w:divBdr>
        <w:top w:val="none" w:sz="0" w:space="0" w:color="auto"/>
        <w:left w:val="none" w:sz="0" w:space="0" w:color="auto"/>
        <w:bottom w:val="none" w:sz="0" w:space="0" w:color="auto"/>
        <w:right w:val="none" w:sz="0" w:space="0" w:color="auto"/>
      </w:divBdr>
    </w:div>
    <w:div w:id="573395664">
      <w:bodyDiv w:val="1"/>
      <w:marLeft w:val="0"/>
      <w:marRight w:val="0"/>
      <w:marTop w:val="0"/>
      <w:marBottom w:val="0"/>
      <w:divBdr>
        <w:top w:val="none" w:sz="0" w:space="0" w:color="auto"/>
        <w:left w:val="none" w:sz="0" w:space="0" w:color="auto"/>
        <w:bottom w:val="none" w:sz="0" w:space="0" w:color="auto"/>
        <w:right w:val="none" w:sz="0" w:space="0" w:color="auto"/>
      </w:divBdr>
    </w:div>
    <w:div w:id="765156456">
      <w:bodyDiv w:val="1"/>
      <w:marLeft w:val="0"/>
      <w:marRight w:val="0"/>
      <w:marTop w:val="0"/>
      <w:marBottom w:val="0"/>
      <w:divBdr>
        <w:top w:val="none" w:sz="0" w:space="0" w:color="auto"/>
        <w:left w:val="none" w:sz="0" w:space="0" w:color="auto"/>
        <w:bottom w:val="none" w:sz="0" w:space="0" w:color="auto"/>
        <w:right w:val="none" w:sz="0" w:space="0" w:color="auto"/>
      </w:divBdr>
    </w:div>
    <w:div w:id="813832787">
      <w:bodyDiv w:val="1"/>
      <w:marLeft w:val="0"/>
      <w:marRight w:val="0"/>
      <w:marTop w:val="0"/>
      <w:marBottom w:val="0"/>
      <w:divBdr>
        <w:top w:val="none" w:sz="0" w:space="0" w:color="auto"/>
        <w:left w:val="none" w:sz="0" w:space="0" w:color="auto"/>
        <w:bottom w:val="none" w:sz="0" w:space="0" w:color="auto"/>
        <w:right w:val="none" w:sz="0" w:space="0" w:color="auto"/>
      </w:divBdr>
      <w:divsChild>
        <w:div w:id="102506810">
          <w:marLeft w:val="720"/>
          <w:marRight w:val="0"/>
          <w:marTop w:val="96"/>
          <w:marBottom w:val="0"/>
          <w:divBdr>
            <w:top w:val="none" w:sz="0" w:space="0" w:color="auto"/>
            <w:left w:val="none" w:sz="0" w:space="0" w:color="auto"/>
            <w:bottom w:val="none" w:sz="0" w:space="0" w:color="auto"/>
            <w:right w:val="none" w:sz="0" w:space="0" w:color="auto"/>
          </w:divBdr>
        </w:div>
        <w:div w:id="1345402922">
          <w:marLeft w:val="720"/>
          <w:marRight w:val="0"/>
          <w:marTop w:val="96"/>
          <w:marBottom w:val="0"/>
          <w:divBdr>
            <w:top w:val="none" w:sz="0" w:space="0" w:color="auto"/>
            <w:left w:val="none" w:sz="0" w:space="0" w:color="auto"/>
            <w:bottom w:val="none" w:sz="0" w:space="0" w:color="auto"/>
            <w:right w:val="none" w:sz="0" w:space="0" w:color="auto"/>
          </w:divBdr>
        </w:div>
        <w:div w:id="1604410453">
          <w:marLeft w:val="720"/>
          <w:marRight w:val="0"/>
          <w:marTop w:val="96"/>
          <w:marBottom w:val="0"/>
          <w:divBdr>
            <w:top w:val="none" w:sz="0" w:space="0" w:color="auto"/>
            <w:left w:val="none" w:sz="0" w:space="0" w:color="auto"/>
            <w:bottom w:val="none" w:sz="0" w:space="0" w:color="auto"/>
            <w:right w:val="none" w:sz="0" w:space="0" w:color="auto"/>
          </w:divBdr>
        </w:div>
        <w:div w:id="1621960936">
          <w:marLeft w:val="720"/>
          <w:marRight w:val="0"/>
          <w:marTop w:val="96"/>
          <w:marBottom w:val="0"/>
          <w:divBdr>
            <w:top w:val="none" w:sz="0" w:space="0" w:color="auto"/>
            <w:left w:val="none" w:sz="0" w:space="0" w:color="auto"/>
            <w:bottom w:val="none" w:sz="0" w:space="0" w:color="auto"/>
            <w:right w:val="none" w:sz="0" w:space="0" w:color="auto"/>
          </w:divBdr>
        </w:div>
        <w:div w:id="1985770903">
          <w:marLeft w:val="720"/>
          <w:marRight w:val="0"/>
          <w:marTop w:val="96"/>
          <w:marBottom w:val="0"/>
          <w:divBdr>
            <w:top w:val="none" w:sz="0" w:space="0" w:color="auto"/>
            <w:left w:val="none" w:sz="0" w:space="0" w:color="auto"/>
            <w:bottom w:val="none" w:sz="0" w:space="0" w:color="auto"/>
            <w:right w:val="none" w:sz="0" w:space="0" w:color="auto"/>
          </w:divBdr>
        </w:div>
        <w:div w:id="360907710">
          <w:marLeft w:val="720"/>
          <w:marRight w:val="0"/>
          <w:marTop w:val="96"/>
          <w:marBottom w:val="0"/>
          <w:divBdr>
            <w:top w:val="none" w:sz="0" w:space="0" w:color="auto"/>
            <w:left w:val="none" w:sz="0" w:space="0" w:color="auto"/>
            <w:bottom w:val="none" w:sz="0" w:space="0" w:color="auto"/>
            <w:right w:val="none" w:sz="0" w:space="0" w:color="auto"/>
          </w:divBdr>
        </w:div>
        <w:div w:id="445540280">
          <w:marLeft w:val="720"/>
          <w:marRight w:val="0"/>
          <w:marTop w:val="96"/>
          <w:marBottom w:val="0"/>
          <w:divBdr>
            <w:top w:val="none" w:sz="0" w:space="0" w:color="auto"/>
            <w:left w:val="none" w:sz="0" w:space="0" w:color="auto"/>
            <w:bottom w:val="none" w:sz="0" w:space="0" w:color="auto"/>
            <w:right w:val="none" w:sz="0" w:space="0" w:color="auto"/>
          </w:divBdr>
        </w:div>
        <w:div w:id="221599514">
          <w:marLeft w:val="720"/>
          <w:marRight w:val="0"/>
          <w:marTop w:val="96"/>
          <w:marBottom w:val="0"/>
          <w:divBdr>
            <w:top w:val="none" w:sz="0" w:space="0" w:color="auto"/>
            <w:left w:val="none" w:sz="0" w:space="0" w:color="auto"/>
            <w:bottom w:val="none" w:sz="0" w:space="0" w:color="auto"/>
            <w:right w:val="none" w:sz="0" w:space="0" w:color="auto"/>
          </w:divBdr>
        </w:div>
        <w:div w:id="1983151809">
          <w:marLeft w:val="720"/>
          <w:marRight w:val="0"/>
          <w:marTop w:val="96"/>
          <w:marBottom w:val="0"/>
          <w:divBdr>
            <w:top w:val="none" w:sz="0" w:space="0" w:color="auto"/>
            <w:left w:val="none" w:sz="0" w:space="0" w:color="auto"/>
            <w:bottom w:val="none" w:sz="0" w:space="0" w:color="auto"/>
            <w:right w:val="none" w:sz="0" w:space="0" w:color="auto"/>
          </w:divBdr>
        </w:div>
        <w:div w:id="631637606">
          <w:marLeft w:val="547"/>
          <w:marRight w:val="0"/>
          <w:marTop w:val="96"/>
          <w:marBottom w:val="0"/>
          <w:divBdr>
            <w:top w:val="none" w:sz="0" w:space="0" w:color="auto"/>
            <w:left w:val="none" w:sz="0" w:space="0" w:color="auto"/>
            <w:bottom w:val="none" w:sz="0" w:space="0" w:color="auto"/>
            <w:right w:val="none" w:sz="0" w:space="0" w:color="auto"/>
          </w:divBdr>
        </w:div>
        <w:div w:id="971833432">
          <w:marLeft w:val="547"/>
          <w:marRight w:val="0"/>
          <w:marTop w:val="96"/>
          <w:marBottom w:val="0"/>
          <w:divBdr>
            <w:top w:val="none" w:sz="0" w:space="0" w:color="auto"/>
            <w:left w:val="none" w:sz="0" w:space="0" w:color="auto"/>
            <w:bottom w:val="none" w:sz="0" w:space="0" w:color="auto"/>
            <w:right w:val="none" w:sz="0" w:space="0" w:color="auto"/>
          </w:divBdr>
        </w:div>
        <w:div w:id="1073237265">
          <w:marLeft w:val="547"/>
          <w:marRight w:val="0"/>
          <w:marTop w:val="96"/>
          <w:marBottom w:val="0"/>
          <w:divBdr>
            <w:top w:val="none" w:sz="0" w:space="0" w:color="auto"/>
            <w:left w:val="none" w:sz="0" w:space="0" w:color="auto"/>
            <w:bottom w:val="none" w:sz="0" w:space="0" w:color="auto"/>
            <w:right w:val="none" w:sz="0" w:space="0" w:color="auto"/>
          </w:divBdr>
        </w:div>
      </w:divsChild>
    </w:div>
    <w:div w:id="985159785">
      <w:bodyDiv w:val="1"/>
      <w:marLeft w:val="0"/>
      <w:marRight w:val="0"/>
      <w:marTop w:val="0"/>
      <w:marBottom w:val="0"/>
      <w:divBdr>
        <w:top w:val="none" w:sz="0" w:space="0" w:color="auto"/>
        <w:left w:val="none" w:sz="0" w:space="0" w:color="auto"/>
        <w:bottom w:val="none" w:sz="0" w:space="0" w:color="auto"/>
        <w:right w:val="none" w:sz="0" w:space="0" w:color="auto"/>
      </w:divBdr>
    </w:div>
    <w:div w:id="1226985266">
      <w:bodyDiv w:val="1"/>
      <w:marLeft w:val="0"/>
      <w:marRight w:val="0"/>
      <w:marTop w:val="0"/>
      <w:marBottom w:val="0"/>
      <w:divBdr>
        <w:top w:val="none" w:sz="0" w:space="0" w:color="auto"/>
        <w:left w:val="none" w:sz="0" w:space="0" w:color="auto"/>
        <w:bottom w:val="none" w:sz="0" w:space="0" w:color="auto"/>
        <w:right w:val="none" w:sz="0" w:space="0" w:color="auto"/>
      </w:divBdr>
    </w:div>
    <w:div w:id="1454598780">
      <w:bodyDiv w:val="1"/>
      <w:marLeft w:val="0"/>
      <w:marRight w:val="0"/>
      <w:marTop w:val="0"/>
      <w:marBottom w:val="0"/>
      <w:divBdr>
        <w:top w:val="none" w:sz="0" w:space="0" w:color="auto"/>
        <w:left w:val="none" w:sz="0" w:space="0" w:color="auto"/>
        <w:bottom w:val="none" w:sz="0" w:space="0" w:color="auto"/>
        <w:right w:val="none" w:sz="0" w:space="0" w:color="auto"/>
      </w:divBdr>
      <w:divsChild>
        <w:div w:id="1397625464">
          <w:marLeft w:val="720"/>
          <w:marRight w:val="0"/>
          <w:marTop w:val="96"/>
          <w:marBottom w:val="0"/>
          <w:divBdr>
            <w:top w:val="none" w:sz="0" w:space="0" w:color="auto"/>
            <w:left w:val="none" w:sz="0" w:space="0" w:color="auto"/>
            <w:bottom w:val="none" w:sz="0" w:space="0" w:color="auto"/>
            <w:right w:val="none" w:sz="0" w:space="0" w:color="auto"/>
          </w:divBdr>
        </w:div>
        <w:div w:id="406537047">
          <w:marLeft w:val="720"/>
          <w:marRight w:val="0"/>
          <w:marTop w:val="96"/>
          <w:marBottom w:val="0"/>
          <w:divBdr>
            <w:top w:val="none" w:sz="0" w:space="0" w:color="auto"/>
            <w:left w:val="none" w:sz="0" w:space="0" w:color="auto"/>
            <w:bottom w:val="none" w:sz="0" w:space="0" w:color="auto"/>
            <w:right w:val="none" w:sz="0" w:space="0" w:color="auto"/>
          </w:divBdr>
        </w:div>
        <w:div w:id="1462766985">
          <w:marLeft w:val="720"/>
          <w:marRight w:val="0"/>
          <w:marTop w:val="96"/>
          <w:marBottom w:val="0"/>
          <w:divBdr>
            <w:top w:val="none" w:sz="0" w:space="0" w:color="auto"/>
            <w:left w:val="none" w:sz="0" w:space="0" w:color="auto"/>
            <w:bottom w:val="none" w:sz="0" w:space="0" w:color="auto"/>
            <w:right w:val="none" w:sz="0" w:space="0" w:color="auto"/>
          </w:divBdr>
        </w:div>
        <w:div w:id="180512985">
          <w:marLeft w:val="720"/>
          <w:marRight w:val="0"/>
          <w:marTop w:val="96"/>
          <w:marBottom w:val="0"/>
          <w:divBdr>
            <w:top w:val="none" w:sz="0" w:space="0" w:color="auto"/>
            <w:left w:val="none" w:sz="0" w:space="0" w:color="auto"/>
            <w:bottom w:val="none" w:sz="0" w:space="0" w:color="auto"/>
            <w:right w:val="none" w:sz="0" w:space="0" w:color="auto"/>
          </w:divBdr>
        </w:div>
        <w:div w:id="1167476069">
          <w:marLeft w:val="720"/>
          <w:marRight w:val="0"/>
          <w:marTop w:val="96"/>
          <w:marBottom w:val="0"/>
          <w:divBdr>
            <w:top w:val="none" w:sz="0" w:space="0" w:color="auto"/>
            <w:left w:val="none" w:sz="0" w:space="0" w:color="auto"/>
            <w:bottom w:val="none" w:sz="0" w:space="0" w:color="auto"/>
            <w:right w:val="none" w:sz="0" w:space="0" w:color="auto"/>
          </w:divBdr>
        </w:div>
        <w:div w:id="1332444307">
          <w:marLeft w:val="720"/>
          <w:marRight w:val="0"/>
          <w:marTop w:val="96"/>
          <w:marBottom w:val="0"/>
          <w:divBdr>
            <w:top w:val="none" w:sz="0" w:space="0" w:color="auto"/>
            <w:left w:val="none" w:sz="0" w:space="0" w:color="auto"/>
            <w:bottom w:val="none" w:sz="0" w:space="0" w:color="auto"/>
            <w:right w:val="none" w:sz="0" w:space="0" w:color="auto"/>
          </w:divBdr>
        </w:div>
        <w:div w:id="1289507865">
          <w:marLeft w:val="720"/>
          <w:marRight w:val="0"/>
          <w:marTop w:val="96"/>
          <w:marBottom w:val="0"/>
          <w:divBdr>
            <w:top w:val="none" w:sz="0" w:space="0" w:color="auto"/>
            <w:left w:val="none" w:sz="0" w:space="0" w:color="auto"/>
            <w:bottom w:val="none" w:sz="0" w:space="0" w:color="auto"/>
            <w:right w:val="none" w:sz="0" w:space="0" w:color="auto"/>
          </w:divBdr>
        </w:div>
        <w:div w:id="716701801">
          <w:marLeft w:val="720"/>
          <w:marRight w:val="0"/>
          <w:marTop w:val="96"/>
          <w:marBottom w:val="0"/>
          <w:divBdr>
            <w:top w:val="none" w:sz="0" w:space="0" w:color="auto"/>
            <w:left w:val="none" w:sz="0" w:space="0" w:color="auto"/>
            <w:bottom w:val="none" w:sz="0" w:space="0" w:color="auto"/>
            <w:right w:val="none" w:sz="0" w:space="0" w:color="auto"/>
          </w:divBdr>
        </w:div>
      </w:divsChild>
    </w:div>
    <w:div w:id="1456489671">
      <w:bodyDiv w:val="1"/>
      <w:marLeft w:val="0"/>
      <w:marRight w:val="0"/>
      <w:marTop w:val="0"/>
      <w:marBottom w:val="0"/>
      <w:divBdr>
        <w:top w:val="none" w:sz="0" w:space="0" w:color="auto"/>
        <w:left w:val="none" w:sz="0" w:space="0" w:color="auto"/>
        <w:bottom w:val="none" w:sz="0" w:space="0" w:color="auto"/>
        <w:right w:val="none" w:sz="0" w:space="0" w:color="auto"/>
      </w:divBdr>
    </w:div>
    <w:div w:id="1527595536">
      <w:bodyDiv w:val="1"/>
      <w:marLeft w:val="0"/>
      <w:marRight w:val="0"/>
      <w:marTop w:val="0"/>
      <w:marBottom w:val="0"/>
      <w:divBdr>
        <w:top w:val="none" w:sz="0" w:space="0" w:color="auto"/>
        <w:left w:val="none" w:sz="0" w:space="0" w:color="auto"/>
        <w:bottom w:val="none" w:sz="0" w:space="0" w:color="auto"/>
        <w:right w:val="none" w:sz="0" w:space="0" w:color="auto"/>
      </w:divBdr>
    </w:div>
    <w:div w:id="1945260621">
      <w:bodyDiv w:val="1"/>
      <w:marLeft w:val="0"/>
      <w:marRight w:val="0"/>
      <w:marTop w:val="0"/>
      <w:marBottom w:val="0"/>
      <w:divBdr>
        <w:top w:val="none" w:sz="0" w:space="0" w:color="auto"/>
        <w:left w:val="none" w:sz="0" w:space="0" w:color="auto"/>
        <w:bottom w:val="none" w:sz="0" w:space="0" w:color="auto"/>
        <w:right w:val="none" w:sz="0" w:space="0" w:color="auto"/>
      </w:divBdr>
    </w:div>
    <w:div w:id="209381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9.jp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hyperlink" Target="http://www.Badawar.com"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8.jp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www.Badawar.com" TargetMode="External"/><Relationship Id="rId23" Type="http://schemas.openxmlformats.org/officeDocument/2006/relationships/image" Target="media/image11.jp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jp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0.jp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ng.Ahmed\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2018-08-18T00:00:00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CC7B6A26-9FD4-4556-B94D-6A4074016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Template>
  <TotalTime>7617</TotalTime>
  <Pages>22</Pages>
  <Words>2276</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BADAWAR App User Stories</vt:lpstr>
    </vt:vector>
  </TitlesOfParts>
  <Company/>
  <LinksUpToDate>false</LinksUpToDate>
  <CharactersWithSpaces>15225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BADAWAR App User Stories</dc:title>
  <dc:creator>rADWA KARAM</dc:creator>
  <cp:lastModifiedBy>Ehab</cp:lastModifiedBy>
  <cp:revision>1418</cp:revision>
  <cp:lastPrinted>2018-03-10T13:19:00Z</cp:lastPrinted>
  <dcterms:created xsi:type="dcterms:W3CDTF">2018-01-23T08:59:00Z</dcterms:created>
  <dcterms:modified xsi:type="dcterms:W3CDTF">2018-08-20T20:47:00Z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